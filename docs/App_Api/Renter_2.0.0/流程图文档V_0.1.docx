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left"/>
        <w:rPr>
          <w:rStyle w:val="13"/>
          <w:rFonts w:hint="eastAsia"/>
          <w:lang w:val="en-US" w:eastAsia="zh-CN"/>
        </w:rPr>
      </w:pPr>
      <w:bookmarkStart w:id="0" w:name="_Toc18189"/>
      <w:bookmarkStart w:id="1" w:name="_Toc31696"/>
      <w:bookmarkStart w:id="2" w:name="_Toc26282"/>
      <w:r>
        <w:rPr>
          <w:rStyle w:val="13"/>
          <w:rFonts w:hint="eastAsia"/>
          <w:lang w:val="en-US" w:eastAsia="zh-CN"/>
        </w:rPr>
        <w:t>目录</w:t>
      </w:r>
    </w:p>
    <w:bookmarkEnd w:id="0"/>
    <w:bookmarkEnd w:id="1"/>
    <w:p>
      <w:pPr>
        <w:rPr>
          <w:rStyle w:val="13"/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bookmarkStart w:id="3" w:name="OLE_LINK1"/>
      <w:r>
        <w:rPr>
          <w:rStyle w:val="13"/>
          <w:rFonts w:hint="eastAsia"/>
          <w:b w:val="0"/>
          <w:lang w:val="en-US" w:eastAsia="zh-CN"/>
        </w:rPr>
        <w:fldChar w:fldCharType="begin"/>
      </w:r>
      <w:r>
        <w:rPr>
          <w:rStyle w:val="13"/>
          <w:rFonts w:hint="eastAsia"/>
          <w:b w:val="0"/>
          <w:lang w:val="en-US" w:eastAsia="zh-CN"/>
        </w:rPr>
        <w:instrText xml:space="preserve">TOC \o "1-3" \h \u </w:instrText>
      </w:r>
      <w:r>
        <w:rPr>
          <w:rStyle w:val="13"/>
          <w:rFonts w:hint="eastAsia"/>
          <w:b w:val="0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fldChar w:fldCharType="begin"/>
      </w:r>
      <w:r>
        <w:rPr>
          <w:rFonts w:hint="eastAsia"/>
          <w:b w:val="0"/>
          <w:lang w:val="en-US" w:eastAsia="zh-CN"/>
        </w:rPr>
        <w:instrText xml:space="preserve"> HYPERLINK \l _Toc31696 </w:instrText>
      </w:r>
      <w:r>
        <w:rPr>
          <w:rFonts w:hint="eastAsia"/>
          <w:b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_Toc31696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 w:val="0"/>
          <w:lang w:val="en-US" w:eastAsia="zh-CN"/>
        </w:rPr>
        <w:fldChar w:fldCharType="begin"/>
      </w:r>
      <w:r>
        <w:rPr>
          <w:rFonts w:hint="eastAsia"/>
          <w:b w:val="0"/>
          <w:lang w:val="en-US" w:eastAsia="zh-CN"/>
        </w:rPr>
        <w:instrText xml:space="preserve"> HYPERLINK \l _Toc19768 </w:instrText>
      </w:r>
      <w:r>
        <w:rPr>
          <w:rFonts w:hint="eastAsia"/>
          <w:b w:val="0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t>添加预约单</w:t>
      </w:r>
      <w:r>
        <w:rPr>
          <w:rFonts w:hint="eastAsia"/>
          <w:b w:val="0"/>
        </w:rPr>
        <w:t>流程图</w:t>
      </w:r>
      <w:r>
        <w:tab/>
      </w:r>
      <w:r>
        <w:fldChar w:fldCharType="begin"/>
      </w:r>
      <w:r>
        <w:instrText xml:space="preserve"> PAGEREF _Toc19768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 w:val="0"/>
          <w:lang w:val="en-US" w:eastAsia="zh-CN"/>
        </w:rPr>
        <w:fldChar w:fldCharType="begin"/>
      </w:r>
      <w:r>
        <w:rPr>
          <w:rFonts w:hint="eastAsia"/>
          <w:b w:val="0"/>
          <w:lang w:val="en-US" w:eastAsia="zh-CN"/>
        </w:rPr>
        <w:instrText xml:space="preserve"> HYPERLINK \l _Toc10069 </w:instrText>
      </w:r>
      <w:r>
        <w:rPr>
          <w:rFonts w:hint="eastAsia"/>
          <w:b w:val="0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t>添加预定单</w:t>
      </w:r>
      <w:r>
        <w:rPr>
          <w:rFonts w:hint="eastAsia"/>
          <w:b w:val="0"/>
        </w:rPr>
        <w:t>流程图</w:t>
      </w:r>
      <w:r>
        <w:tab/>
      </w:r>
      <w:r>
        <w:fldChar w:fldCharType="begin"/>
      </w:r>
      <w:r>
        <w:instrText xml:space="preserve"> PAGEREF _Toc10069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 w:val="0"/>
          <w:lang w:val="en-US" w:eastAsia="zh-CN"/>
        </w:rPr>
        <w:fldChar w:fldCharType="begin"/>
      </w:r>
      <w:r>
        <w:rPr>
          <w:rFonts w:hint="eastAsia"/>
          <w:b w:val="0"/>
          <w:lang w:val="en-US" w:eastAsia="zh-CN"/>
        </w:rPr>
        <w:instrText xml:space="preserve"> HYPERLINK \l _Toc4206 </w:instrText>
      </w:r>
      <w:r>
        <w:rPr>
          <w:rFonts w:hint="eastAsia"/>
          <w:b w:val="0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t>用户提交签约单</w:t>
      </w:r>
      <w:r>
        <w:rPr>
          <w:rFonts w:hint="eastAsia"/>
          <w:b w:val="0"/>
        </w:rPr>
        <w:t>流程图</w:t>
      </w:r>
      <w:r>
        <w:tab/>
      </w:r>
      <w:r>
        <w:fldChar w:fldCharType="begin"/>
      </w:r>
      <w:r>
        <w:instrText xml:space="preserve"> PAGEREF _Toc4206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 w:val="0"/>
          <w:lang w:val="en-US" w:eastAsia="zh-CN"/>
        </w:rPr>
        <w:fldChar w:fldCharType="begin"/>
      </w:r>
      <w:r>
        <w:rPr>
          <w:rFonts w:hint="eastAsia"/>
          <w:b w:val="0"/>
          <w:lang w:val="en-US" w:eastAsia="zh-CN"/>
        </w:rPr>
        <w:instrText xml:space="preserve"> HYPERLINK \l _Toc1927 </w:instrText>
      </w:r>
      <w:r>
        <w:rPr>
          <w:rFonts w:hint="eastAsia"/>
          <w:b w:val="0"/>
          <w:lang w:val="en-US" w:eastAsia="zh-CN"/>
        </w:rPr>
        <w:fldChar w:fldCharType="separate"/>
      </w:r>
      <w:r>
        <w:rPr>
          <w:rFonts w:hint="eastAsia"/>
          <w:b w:val="0"/>
          <w:lang w:val="en-US" w:eastAsia="zh-CN"/>
        </w:rPr>
        <w:t>租客确认签约</w:t>
      </w:r>
      <w:r>
        <w:rPr>
          <w:rFonts w:hint="eastAsia"/>
          <w:b w:val="0"/>
        </w:rPr>
        <w:t>流程图</w:t>
      </w:r>
      <w:r>
        <w:tab/>
      </w:r>
      <w:r>
        <w:fldChar w:fldCharType="begin"/>
      </w:r>
      <w:r>
        <w:instrText xml:space="preserve"> PAGEREF _Toc1927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 w:val="0"/>
          <w:lang w:val="en-US" w:eastAsia="zh-CN"/>
        </w:rPr>
        <w:fldChar w:fldCharType="end"/>
      </w:r>
    </w:p>
    <w:p>
      <w:pPr>
        <w:pStyle w:val="3"/>
        <w:jc w:val="center"/>
        <w:rPr>
          <w:rStyle w:val="13"/>
          <w:rFonts w:hint="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fldChar w:fldCharType="end"/>
      </w:r>
      <w:bookmarkStart w:id="16" w:name="_GoBack"/>
      <w:bookmarkEnd w:id="16"/>
      <w:bookmarkStart w:id="4" w:name="_Toc563"/>
      <w:bookmarkStart w:id="5" w:name="_Toc19768"/>
      <w:r>
        <w:rPr>
          <w:rStyle w:val="13"/>
          <w:rFonts w:hint="eastAsia"/>
          <w:b w:val="0"/>
          <w:lang w:val="en-US" w:eastAsia="zh-CN"/>
        </w:rPr>
        <w:t>添加预约单</w:t>
      </w:r>
      <w:r>
        <w:rPr>
          <w:rStyle w:val="13"/>
          <w:rFonts w:hint="eastAsia"/>
          <w:b w:val="0"/>
        </w:rPr>
        <w:t>流程图</w:t>
      </w:r>
      <w:r>
        <mc:AlternateContent>
          <mc:Choice Requires="wpc">
            <w:drawing>
              <wp:inline distT="0" distB="0" distL="114300" distR="114300">
                <wp:extent cx="5961380" cy="8089265"/>
                <wp:effectExtent l="0" t="0" r="0" b="0"/>
                <wp:docPr id="128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2" name="文本框 41"/>
                        <wps:cNvSpPr txBox="1"/>
                        <wps:spPr>
                          <a:xfrm>
                            <a:off x="873508" y="366821"/>
                            <a:ext cx="3371492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提交预约单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线 44"/>
                        <wps:cNvCnPr/>
                        <wps:spPr>
                          <a:xfrm flipH="1">
                            <a:off x="2628803" y="693311"/>
                            <a:ext cx="7452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2" name="文本框 45"/>
                        <wps:cNvSpPr txBox="1"/>
                        <wps:spPr>
                          <a:xfrm>
                            <a:off x="1800834" y="998675"/>
                            <a:ext cx="1170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检查入参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文本框 46"/>
                        <wps:cNvSpPr txBox="1"/>
                        <wps:spPr>
                          <a:xfrm>
                            <a:off x="676910" y="1499870"/>
                            <a:ext cx="22955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是否包含短信验证码（for官网）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4" name="直线 47"/>
                        <wps:cNvCnPr/>
                        <wps:spPr>
                          <a:xfrm>
                            <a:off x="2677653" y="1300198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5" name="文本框 48"/>
                        <wps:cNvSpPr txBox="1"/>
                        <wps:spPr>
                          <a:xfrm>
                            <a:off x="3314362" y="998675"/>
                            <a:ext cx="1916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直线 49"/>
                        <wps:cNvCnPr/>
                        <wps:spPr>
                          <a:xfrm>
                            <a:off x="2971582" y="1188807"/>
                            <a:ext cx="46531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7" name="文本框 50"/>
                        <wps:cNvSpPr txBox="1"/>
                        <wps:spPr>
                          <a:xfrm>
                            <a:off x="1600200" y="2089150"/>
                            <a:ext cx="1372235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获取房间信息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48" name="文本框 51"/>
                        <wps:cNvSpPr txBox="1"/>
                        <wps:spPr>
                          <a:xfrm>
                            <a:off x="1629444" y="2698342"/>
                            <a:ext cx="2095591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根据手机加防止重复提交锁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9" name="文本框 53"/>
                        <wps:cNvSpPr txBox="1"/>
                        <wps:spPr>
                          <a:xfrm>
                            <a:off x="2095591" y="3297547"/>
                            <a:ext cx="1628616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保存预约单信息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0" name="直线 55"/>
                        <wps:cNvCnPr/>
                        <wps:spPr>
                          <a:xfrm>
                            <a:off x="2677653" y="1899402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1" name="直线 56"/>
                        <wps:cNvCnPr/>
                        <wps:spPr>
                          <a:xfrm>
                            <a:off x="2677653" y="2398740"/>
                            <a:ext cx="828" cy="36874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2" name="直线 62"/>
                        <wps:cNvCnPr/>
                        <wps:spPr>
                          <a:xfrm>
                            <a:off x="2677653" y="2997945"/>
                            <a:ext cx="828" cy="2900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3" name="文本框 67"/>
                        <wps:cNvSpPr txBox="1"/>
                        <wps:spPr>
                          <a:xfrm>
                            <a:off x="2211705" y="3898900"/>
                            <a:ext cx="1823085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校验预约单时间（7天之内）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4" name="文本框 68"/>
                        <wps:cNvSpPr txBox="1"/>
                        <wps:spPr>
                          <a:xfrm>
                            <a:off x="2178388" y="4497877"/>
                            <a:ext cx="1593013" cy="499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房间是否可以预约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5" name="文本框 69"/>
                        <wps:cNvSpPr txBox="1"/>
                        <wps:spPr>
                          <a:xfrm>
                            <a:off x="800100" y="5151120"/>
                            <a:ext cx="171196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是，记录预约业务日志记录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6" name="文本框 70"/>
                        <wps:cNvSpPr txBox="1"/>
                        <wps:spPr>
                          <a:xfrm>
                            <a:off x="2743063" y="5150857"/>
                            <a:ext cx="1629444" cy="30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否，返回错误信息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7" name="文本框 71"/>
                        <wps:cNvSpPr txBox="1"/>
                        <wps:spPr>
                          <a:xfrm>
                            <a:off x="1742048" y="5696287"/>
                            <a:ext cx="1281697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创建预约单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8" name="文本框 72"/>
                        <wps:cNvSpPr txBox="1"/>
                        <wps:spPr>
                          <a:xfrm>
                            <a:off x="1695681" y="6141849"/>
                            <a:ext cx="157065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获取房东信息是否存在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9" name="文本框 73"/>
                        <wps:cNvSpPr txBox="1"/>
                        <wps:spPr>
                          <a:xfrm>
                            <a:off x="1257686" y="6637346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向房东推送预约短消息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0" name="文本框 74"/>
                        <wps:cNvSpPr txBox="1"/>
                        <wps:spPr>
                          <a:xfrm>
                            <a:off x="1257935" y="7123430"/>
                            <a:ext cx="244348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向房东发送微信消息，发送kafka消息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61" name="直线 79"/>
                        <wps:cNvCnPr/>
                        <wps:spPr>
                          <a:xfrm>
                            <a:off x="2743063" y="3664368"/>
                            <a:ext cx="0" cy="1997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2" name="直线 81"/>
                        <wps:cNvCnPr/>
                        <wps:spPr>
                          <a:xfrm>
                            <a:off x="2743063" y="4259732"/>
                            <a:ext cx="0" cy="2976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3" name="直线 82"/>
                        <wps:cNvCnPr/>
                        <wps:spPr>
                          <a:xfrm flipH="1">
                            <a:off x="219412" y="4726420"/>
                            <a:ext cx="1923373" cy="96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直线 83"/>
                        <wps:cNvCnPr/>
                        <wps:spPr>
                          <a:xfrm>
                            <a:off x="219412" y="4726420"/>
                            <a:ext cx="0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直线 84"/>
                        <wps:cNvCnPr/>
                        <wps:spPr>
                          <a:xfrm>
                            <a:off x="228520" y="5250724"/>
                            <a:ext cx="57129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6" name="直线 87"/>
                        <wps:cNvCnPr/>
                        <wps:spPr>
                          <a:xfrm>
                            <a:off x="4800567" y="4755228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直线 88"/>
                        <wps:cNvCnPr/>
                        <wps:spPr>
                          <a:xfrm flipH="1" flipV="1">
                            <a:off x="4343528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8" name="直线 89"/>
                        <wps:cNvCnPr/>
                        <wps:spPr>
                          <a:xfrm>
                            <a:off x="3734142" y="4755228"/>
                            <a:ext cx="1066425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直线 96"/>
                        <wps:cNvCnPr/>
                        <wps:spPr>
                          <a:xfrm>
                            <a:off x="1991360" y="5463540"/>
                            <a:ext cx="0" cy="225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1" name="直线 97"/>
                        <wps:cNvCnPr/>
                        <wps:spPr>
                          <a:xfrm>
                            <a:off x="2514543" y="5944035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3" name="直线 99"/>
                        <wps:cNvCnPr/>
                        <wps:spPr>
                          <a:xfrm>
                            <a:off x="2514543" y="6935028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4" name="文本框 105"/>
                        <wps:cNvSpPr txBox="1"/>
                        <wps:spPr>
                          <a:xfrm>
                            <a:off x="3313534" y="1522979"/>
                            <a:ext cx="1905158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账号，验证码检验；不符合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5" name="直线 106"/>
                        <wps:cNvCnPr/>
                        <wps:spPr>
                          <a:xfrm>
                            <a:off x="2970754" y="1713111"/>
                            <a:ext cx="4570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6" name="文本框 107"/>
                        <wps:cNvSpPr txBox="1"/>
                        <wps:spPr>
                          <a:xfrm>
                            <a:off x="3294380" y="2085340"/>
                            <a:ext cx="1905000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房间状态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直线 108"/>
                        <wps:cNvCnPr/>
                        <wps:spPr>
                          <a:xfrm>
                            <a:off x="2970754" y="2266223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8" name="文本框 109"/>
                        <wps:cNvSpPr txBox="1"/>
                        <wps:spPr>
                          <a:xfrm>
                            <a:off x="3341685" y="5648274"/>
                            <a:ext cx="1647659" cy="36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9" name="直线 110"/>
                        <wps:cNvCnPr/>
                        <wps:spPr>
                          <a:xfrm>
                            <a:off x="2998905" y="5838406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0" name="文本框 111"/>
                        <wps:cNvSpPr txBox="1"/>
                        <wps:spPr>
                          <a:xfrm>
                            <a:off x="3599180" y="6134100"/>
                            <a:ext cx="16383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1" name="直线 112"/>
                        <wps:cNvCnPr/>
                        <wps:spPr>
                          <a:xfrm>
                            <a:off x="3256404" y="6324300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2" name="文本框 113"/>
                        <wps:cNvSpPr txBox="1"/>
                        <wps:spPr>
                          <a:xfrm>
                            <a:off x="1685746" y="7657146"/>
                            <a:ext cx="1761919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3" name="直线 114"/>
                        <wps:cNvCnPr/>
                        <wps:spPr>
                          <a:xfrm>
                            <a:off x="2532759" y="7457411"/>
                            <a:ext cx="828" cy="2093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4" name="直线 116"/>
                        <wps:cNvCnPr/>
                        <wps:spPr>
                          <a:xfrm>
                            <a:off x="2523651" y="6449134"/>
                            <a:ext cx="828" cy="2746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o:spt="203" style="height:636.95pt;width:469.4pt;" coordsize="5961380,8089265" editas="canvas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">
                <o:lock v:ext="edit" aspectratio="f"/>
                <v:shape id="画布 27" o:spid="_x0000_s1026" style="position:absolute;left:0;top:0;height:8089265;width:5961380;" filled="f" stroked="f" coordsize="21600,21600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">
                  <v:fill on="f" focussize="0,0"/>
                  <v:stroke on="f"/>
                  <v:imagedata o:title=""/>
                  <o:lock v:ext="edit" aspectratio="f"/>
                </v:shape>
                <v:shape id="文本框 41" o:spid="_x0000_s1026" o:spt="202" type="#_x0000_t202" style="position:absolute;left:873508;top:366821;height:370662;width:337149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KDEl4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提交预约单</w:t>
                        </w:r>
                      </w:p>
                    </w:txbxContent>
                  </v:textbox>
                </v:shape>
                <v:line id="直线 44" o:spid="_x0000_s1026" o:spt="20" style="position:absolute;left:2628803;top:693311;flip:x;height:245828;width:7452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1WCq1wAAAAYBAAAPAAAAAAAAAAEAIAAAACIAAABkcnMvZG93bnJldi54bWxQSwECFAAUAAAACACH&#10;TuJAb87d0OwBAACrAwAADgAAAAAAAAABACAAAAAmAQAAZHJzL2Uyb0RvYy54bWxQSwUGAAAAAAYA&#10;BgBZAQAAh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1800834;top:998675;height:366821;width:1170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JkA7xz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检查入参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676910;top:1499870;height:347345;width:229552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ATFX1gAAAAYBAAAPAAAAAAAAAAEAIAAAACIAAABkcnMvZG93bnJldi54bWxQ&#10;SwECFAAUAAAACACHTuJAE7jrc/kBAAD2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是否包含短信验证码（for官网）</w:t>
                        </w:r>
                      </w:p>
                    </w:txbxContent>
                  </v:textbox>
                </v:shape>
                <v:line id="直线 47" o:spid="_x0000_s1026" o:spt="20" style="position:absolute;left:2677653;top:1300198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B1uVf7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8" o:spid="_x0000_s1026" o:spt="202" type="#_x0000_t202" style="position:absolute;left:3314362;top:998675;height:366821;width:1916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C4Xt1f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不符合，说明理由</w:t>
                        </w:r>
                      </w:p>
                    </w:txbxContent>
                  </v:textbox>
                </v:shape>
                <v:line id="直线 49" o:spid="_x0000_s1026" o:spt="20" style="position:absolute;left:2971582;top:1188807;height:1921;width:46531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fsmRa&#10;5AEAAKI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50" o:spid="_x0000_s1026" o:spt="202" type="#_x0000_t202" style="position:absolute;left:1600200;top:2089150;height:367030;width:137223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BSfaMh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获取房间信息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51" o:spid="_x0000_s1026" o:spt="202" type="#_x0000_t202" style="position:absolute;left:1629444;top:2698342;height:366821;width:2095591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I4dyfI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根据手机加防止重复提交锁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2095591;top:3297547;height:370662;width:1628616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At25B3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保存预约单信息</w:t>
                        </w:r>
                      </w:p>
                    </w:txbxContent>
                  </v:textbox>
                </v:shape>
                <v:line id="直线 55" o:spid="_x0000_s1026" o:spt="20" style="position:absolute;left:2677653;top:1899402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CozFgS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6" o:spid="_x0000_s1026" o:spt="20" style="position:absolute;left:2677653;top:2398740;height:368741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Cow/2AAAAAYB&#10;AAAPAAAAAAAAAAEAIAAAACIAAABkcnMvZG93bnJldi54bWxQSwECFAAUAAAACACHTuJA8tzni+IB&#10;AACh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" o:spid="_x0000_s1026" o:spt="20" style="position:absolute;left:2677653;top:2997945;height:290000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D8JkW84QEA&#10;AKE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67" o:spid="_x0000_s1026" o:spt="202" type="#_x0000_t202" style="position:absolute;left:2211705;top:3898900;height:367030;width:182308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qOLMTf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校验预约单时间（7天之内）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178388;top:4497877;height:499337;width:1593013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Bar+Ag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房间是否可以预约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800100;top:5151120;height:299720;width:171196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DQLMxm+wEAAPY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是，记录预约业务日志记录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2743063;top:5150857;height:301523;width:1629444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rn8kD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否，返回错误信息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742048;top:5696287;height:299602;width:1281697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DauilO+wEAAPc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创建预约单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1695681;top:6141849;height:299602;width:15706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Eux/Tj9AQAA9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获取房东信息是否存在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1257686;top:6637346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imWlM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向房东推送预约短消息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1257935;top:7123430;height:299720;width:244348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Bbai0k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向房东发送微信消息，发送kafka消息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79" o:spid="_x0000_s1026" o:spt="20" style="position:absolute;left:2743063;top:3664368;height:19973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8f13u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1" o:spid="_x0000_s1026" o:spt="20" style="position:absolute;left:2743063;top:4259732;height:297682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vXva&#10;He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2" o:spid="_x0000_s1026" o:spt="20" style="position:absolute;left:219412;top:4726420;flip:x;height:9603;width:1923373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iySJ1AAAAAYB&#10;AAAPAAAAAAAAAAEAIAAAACIAAABkcnMvZG93bnJldi54bWxQSwECFAAUAAAACACHTuJA5ibrleYB&#10;AACo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3" o:spid="_x0000_s1026" o:spt="20" style="position:absolute;left:219412;top:4726420;height:495496;width:0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8g8gNUAAAAGAQAADwAAAAAAAAAB&#10;ACAAAAAiAAAAZHJzL2Rvd25yZXYueG1sUEsBAhQAFAAAAAgAh07iQOkUPrDaAQAAmg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28520;top:5250724;height:0;width:57129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CBxyd&#10;5AEAAJ4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7" o:spid="_x0000_s1026" o:spt="20" style="position:absolute;left:4800567;top:4755228;height:495496;width:828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8g8gNUAAAAGAQAADwAAAAAA&#10;AAABACAAAAAiAAAAZHJzL2Rvd25yZXYueG1sUEsBAhQAFAAAAAgAh07iQFEXKczdAQAAnQMAAA4A&#10;AAAAAAAAAQAgAAAAJA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8" o:spid="_x0000_s1026" o:spt="20" style="position:absolute;left:4343528;top:5250724;flip:x y;height:1921;width:457039;" filled="f" stroked="t" coordsize="21600,21600" o:gfxdata="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tjJO3XAAAABgEAAA8AAAAAAAAAAQAgAAAAIgAAAGRycy9kb3ducmV2LnhtbFBLAQIUABQA&#10;AAAIAIdO4kBKcH6N8QEAALYDAAAOAAAAAAAAAAEAIAAAACYBAABkcnMvZTJvRG9jLnhtbFBLBQYA&#10;AAAABgAGAFkBAACJ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9" o:spid="_x0000_s1026" o:spt="20" style="position:absolute;left:3734142;top:4755228;height:1921;width:1066425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yDyA1QAAAAYBAAAPAAAA&#10;AAAAAAEAIAAAACIAAABkcnMvZG93bnJldi54bWxQSwECFAAUAAAACACHTuJAlxEqzd8BAACf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6" o:spid="_x0000_s1026" o:spt="20" style="position:absolute;left:1991360;top:5463540;height:22542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Cow/2AAAAAYBAAAP&#10;AAAAAAAAAAEAIAAAACIAAABkcnMvZG93bnJldi54bWxQSwECFAAUAAAACACHTuJAqonbud8BAACf&#10;AwAADgAAAAAAAAABACAAAAAn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7" o:spid="_x0000_s1026" o:spt="20" style="position:absolute;left:2514543;top:5944035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BCQbp4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9" o:spid="_x0000_s1026" o:spt="20" style="position:absolute;left:2514543;top:6935028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1lodQ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5" o:spid="_x0000_s1026" o:spt="202" type="#_x0000_t202" style="position:absolute;left:3313534;top:1522979;height:355298;width:19051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QxEiH/wBAAD4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账号，验证码检验；不符合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说明理由</w:t>
                        </w:r>
                      </w:p>
                    </w:txbxContent>
                  </v:textbox>
                </v:shape>
                <v:line id="直线 106" o:spid="_x0000_s1026" o:spt="20" style="position:absolute;left:2970754;top:1713111;height:0;width:45703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r1VD/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7" o:spid="_x0000_s1026" o:spt="202" type="#_x0000_t202" style="position:absolute;left:3294380;top:2085340;height:355600;width:19050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DwcwFoAAgAA+A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房间状态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08" o:spid="_x0000_s1026" o:spt="20" style="position:absolute;left:2970754;top:2266223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QqMP9gA&#10;AAAGAQAADwAAAAAAAAABACAAAAAiAAAAZHJzL2Rvd25yZXYueG1sUEsBAhQAFAAAAAgAh07iQF6c&#10;alHmAQAAoA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9" o:spid="_x0000_s1026" o:spt="202" type="#_x0000_t202" style="position:absolute;left:3341685;top:5648274;height:364900;width:164765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Mnu+UgAAgAA+A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10" o:spid="_x0000_s1026" o:spt="20" style="position:absolute;left:2998905;top:5838406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oDMHq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1" o:spid="_x0000_s1026" o:spt="202" type="#_x0000_t202" style="position:absolute;left:3599180;top:6134100;height:299085;width:16383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QExV9YAAAAGAQAADwAAAAAAAAABACAAAAAiAAAAZHJzL2Rvd25yZXYueG1s&#10;UEsBAhQAFAAAAAgAh07iQLK2j7n6AQAA+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否，说明理由</w:t>
                        </w:r>
                      </w:p>
                    </w:txbxContent>
                  </v:textbox>
                </v:shape>
                <v:line id="直线 112" o:spid="_x0000_s1026" o:spt="20" style="position:absolute;left:3256404;top:6324300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38nn&#10;8OUBAACg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3" o:spid="_x0000_s1026" o:spt="202" type="#_x0000_t202" style="position:absolute;left:1685746;top:7657146;height:355298;width:176191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MZGyN/gEAAPg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line id="直线 114" o:spid="_x0000_s1026" o:spt="20" style="position:absolute;left:2532759;top:7457411;height:20933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QqMP9gA&#10;AAAGAQAADwAAAAAAAAABACAAAAAiAAAAZHJzL2Rvd25yZXYueG1sUEsBAhQAFAAAAAgAh07iQKj4&#10;EpXmAQAAog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6" o:spid="_x0000_s1026" o:spt="20" style="position:absolute;left:2523651;top:6449134;height:27463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Cow/&#10;2AAAAAYBAAAPAAAAAAAAAAEAIAAAACIAAABkcnMvZG93bnJldi54bWxQSwECFAAUAAAACACHTuJA&#10;NhJpo+gBAACiAwAADgAAAAAAAAABACAAAAAn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4"/>
      <w:bookmarkEnd w:id="5"/>
    </w:p>
    <w:p>
      <w:pPr>
        <w:pStyle w:val="3"/>
        <w:jc w:val="center"/>
        <w:rPr>
          <w:rStyle w:val="13"/>
          <w:rFonts w:hint="eastAsia"/>
          <w:b w:val="0"/>
          <w:lang w:val="en-US" w:eastAsia="zh-CN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6" w:name="_Toc30115"/>
    </w:p>
    <w:bookmarkEnd w:id="3"/>
    <w:p>
      <w:pPr>
        <w:pStyle w:val="3"/>
        <w:jc w:val="center"/>
        <w:rPr>
          <w:rStyle w:val="13"/>
          <w:rFonts w:hint="eastAsia"/>
          <w:b w:val="0"/>
          <w:lang w:val="en-US" w:eastAsia="zh-CN"/>
        </w:rPr>
      </w:pPr>
      <w:bookmarkStart w:id="7" w:name="_Toc478"/>
      <w:bookmarkStart w:id="8" w:name="_Toc10069"/>
      <w:r>
        <w:rPr>
          <w:rStyle w:val="13"/>
          <w:rFonts w:hint="eastAsia"/>
          <w:b w:val="0"/>
          <w:lang w:val="en-US" w:eastAsia="zh-CN"/>
        </w:rPr>
        <w:t>添加预定单</w:t>
      </w:r>
      <w:r>
        <w:rPr>
          <w:rStyle w:val="13"/>
          <w:rFonts w:hint="eastAsia"/>
          <w:b w:val="0"/>
        </w:rPr>
        <w:t>流程图</w:t>
      </w:r>
      <w:r>
        <mc:AlternateContent>
          <mc:Choice Requires="wpc">
            <w:drawing>
              <wp:inline distT="0" distB="0" distL="114300" distR="114300">
                <wp:extent cx="5961380" cy="8089265"/>
                <wp:effectExtent l="0" t="0" r="0" b="0"/>
                <wp:docPr id="186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87" name="文本框 41"/>
                        <wps:cNvSpPr txBox="1"/>
                        <wps:spPr>
                          <a:xfrm>
                            <a:off x="873508" y="366821"/>
                            <a:ext cx="3371492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提交预定单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8" name="直线 44"/>
                        <wps:cNvCnPr/>
                        <wps:spPr>
                          <a:xfrm flipH="1">
                            <a:off x="2628803" y="693311"/>
                            <a:ext cx="7452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9" name="文本框 45"/>
                        <wps:cNvSpPr txBox="1"/>
                        <wps:spPr>
                          <a:xfrm>
                            <a:off x="1800834" y="998675"/>
                            <a:ext cx="1170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检查入参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0" name="文本框 46"/>
                        <wps:cNvSpPr txBox="1"/>
                        <wps:spPr>
                          <a:xfrm>
                            <a:off x="676910" y="1499870"/>
                            <a:ext cx="22955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根据手机加防止重复提交锁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直线 47"/>
                        <wps:cNvCnPr/>
                        <wps:spPr>
                          <a:xfrm>
                            <a:off x="2677653" y="1300198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2" name="文本框 48"/>
                        <wps:cNvSpPr txBox="1"/>
                        <wps:spPr>
                          <a:xfrm>
                            <a:off x="3314362" y="998675"/>
                            <a:ext cx="191674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直线 49"/>
                        <wps:cNvCnPr/>
                        <wps:spPr>
                          <a:xfrm>
                            <a:off x="2971582" y="1188807"/>
                            <a:ext cx="46531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4" name="文本框 50"/>
                        <wps:cNvSpPr txBox="1"/>
                        <wps:spPr>
                          <a:xfrm>
                            <a:off x="1276985" y="2089150"/>
                            <a:ext cx="169545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用户支付密码是否设置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文本框 51"/>
                        <wps:cNvSpPr txBox="1"/>
                        <wps:spPr>
                          <a:xfrm>
                            <a:off x="1629444" y="2698342"/>
                            <a:ext cx="2095591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用户支付密码是否被锁定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6" name="文本框 53"/>
                        <wps:cNvSpPr txBox="1"/>
                        <wps:spPr>
                          <a:xfrm>
                            <a:off x="2095591" y="3297547"/>
                            <a:ext cx="1628616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保存预定订单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直线 55"/>
                        <wps:cNvCnPr/>
                        <wps:spPr>
                          <a:xfrm>
                            <a:off x="2677653" y="1899402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8" name="直线 56"/>
                        <wps:cNvCnPr/>
                        <wps:spPr>
                          <a:xfrm>
                            <a:off x="2677653" y="2398740"/>
                            <a:ext cx="828" cy="36874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9" name="直线 62"/>
                        <wps:cNvCnPr/>
                        <wps:spPr>
                          <a:xfrm>
                            <a:off x="2677653" y="2997945"/>
                            <a:ext cx="828" cy="2900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0" name="文本框 67"/>
                        <wps:cNvSpPr txBox="1"/>
                        <wps:spPr>
                          <a:xfrm>
                            <a:off x="2211705" y="3898900"/>
                            <a:ext cx="1823085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校验预约单时间（30天之内）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1" name="文本框 68"/>
                        <wps:cNvSpPr txBox="1"/>
                        <wps:spPr>
                          <a:xfrm>
                            <a:off x="2178388" y="4497877"/>
                            <a:ext cx="1593013" cy="499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房间是否可以预定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文本框 69"/>
                        <wps:cNvSpPr txBox="1"/>
                        <wps:spPr>
                          <a:xfrm>
                            <a:off x="800100" y="5151120"/>
                            <a:ext cx="158877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是，获取房间价格信息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文本框 70"/>
                        <wps:cNvSpPr txBox="1"/>
                        <wps:spPr>
                          <a:xfrm>
                            <a:off x="2743063" y="5150857"/>
                            <a:ext cx="1629444" cy="30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否，返回错误信息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文本框 71"/>
                        <wps:cNvSpPr txBox="1"/>
                        <wps:spPr>
                          <a:xfrm>
                            <a:off x="1742048" y="5696287"/>
                            <a:ext cx="1281697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5" name="文本框 72"/>
                        <wps:cNvSpPr txBox="1"/>
                        <wps:spPr>
                          <a:xfrm>
                            <a:off x="1695681" y="6141849"/>
                            <a:ext cx="157065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更新房间信息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6" name="文本框 73"/>
                        <wps:cNvSpPr txBox="1"/>
                        <wps:spPr>
                          <a:xfrm>
                            <a:off x="1257686" y="6637346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增加预定订单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7" name="文本框 74"/>
                        <wps:cNvSpPr txBox="1"/>
                        <wps:spPr>
                          <a:xfrm>
                            <a:off x="1257935" y="7123430"/>
                            <a:ext cx="244348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如果预约订单不为空，则更新预约订单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8" name="直线 79"/>
                        <wps:cNvCnPr/>
                        <wps:spPr>
                          <a:xfrm>
                            <a:off x="2743063" y="3664368"/>
                            <a:ext cx="0" cy="1997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9" name="直线 81"/>
                        <wps:cNvCnPr/>
                        <wps:spPr>
                          <a:xfrm>
                            <a:off x="2743063" y="4259732"/>
                            <a:ext cx="0" cy="2976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0" name="直线 82"/>
                        <wps:cNvCnPr/>
                        <wps:spPr>
                          <a:xfrm flipH="1">
                            <a:off x="219412" y="4726420"/>
                            <a:ext cx="1923373" cy="96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1" name="直线 83"/>
                        <wps:cNvCnPr/>
                        <wps:spPr>
                          <a:xfrm>
                            <a:off x="219412" y="4726420"/>
                            <a:ext cx="0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2" name="直线 84"/>
                        <wps:cNvCnPr/>
                        <wps:spPr>
                          <a:xfrm>
                            <a:off x="228520" y="5250724"/>
                            <a:ext cx="57129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3" name="直线 87"/>
                        <wps:cNvCnPr/>
                        <wps:spPr>
                          <a:xfrm>
                            <a:off x="4800567" y="4755228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4" name="直线 88"/>
                        <wps:cNvCnPr/>
                        <wps:spPr>
                          <a:xfrm flipH="1" flipV="1">
                            <a:off x="4343528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5" name="直线 89"/>
                        <wps:cNvCnPr/>
                        <wps:spPr>
                          <a:xfrm>
                            <a:off x="3734142" y="4755228"/>
                            <a:ext cx="1066425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直线 96"/>
                        <wps:cNvCnPr/>
                        <wps:spPr>
                          <a:xfrm>
                            <a:off x="1991360" y="5463540"/>
                            <a:ext cx="0" cy="225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7" name="直线 97"/>
                        <wps:cNvCnPr/>
                        <wps:spPr>
                          <a:xfrm>
                            <a:off x="2514543" y="5944035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8" name="直线 99"/>
                        <wps:cNvCnPr/>
                        <wps:spPr>
                          <a:xfrm>
                            <a:off x="2514543" y="6935028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1" name="文本框 107"/>
                        <wps:cNvSpPr txBox="1"/>
                        <wps:spPr>
                          <a:xfrm>
                            <a:off x="3294380" y="2085340"/>
                            <a:ext cx="1905000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没有设置，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2" name="直线 108"/>
                        <wps:cNvCnPr/>
                        <wps:spPr>
                          <a:xfrm>
                            <a:off x="2970754" y="2266223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3" name="文本框 109"/>
                        <wps:cNvSpPr txBox="1"/>
                        <wps:spPr>
                          <a:xfrm>
                            <a:off x="3341685" y="5648274"/>
                            <a:ext cx="1647659" cy="36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4" name="直线 110"/>
                        <wps:cNvCnPr/>
                        <wps:spPr>
                          <a:xfrm>
                            <a:off x="2998905" y="5838406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5" name="文本框 111"/>
                        <wps:cNvSpPr txBox="1"/>
                        <wps:spPr>
                          <a:xfrm>
                            <a:off x="3599180" y="6134100"/>
                            <a:ext cx="16383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6" name="直线 112"/>
                        <wps:cNvCnPr/>
                        <wps:spPr>
                          <a:xfrm>
                            <a:off x="3256404" y="6324300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7" name="文本框 113"/>
                        <wps:cNvSpPr txBox="1"/>
                        <wps:spPr>
                          <a:xfrm>
                            <a:off x="1685746" y="7657146"/>
                            <a:ext cx="1761919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保存订单账单对应关系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8" name="直线 114"/>
                        <wps:cNvCnPr/>
                        <wps:spPr>
                          <a:xfrm>
                            <a:off x="2532759" y="7457411"/>
                            <a:ext cx="828" cy="2093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9" name="直线 116"/>
                        <wps:cNvCnPr/>
                        <wps:spPr>
                          <a:xfrm>
                            <a:off x="2523651" y="6449134"/>
                            <a:ext cx="828" cy="2746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1" name="文本框 113"/>
                        <wps:cNvSpPr txBox="1"/>
                        <wps:spPr>
                          <a:xfrm>
                            <a:off x="3875405" y="7657465"/>
                            <a:ext cx="178117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返回提交成功信息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2" name="直线 112"/>
                        <wps:cNvCnPr/>
                        <wps:spPr>
                          <a:xfrm>
                            <a:off x="3446780" y="7799705"/>
                            <a:ext cx="4445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o:spt="203" style="height:636.95pt;width:469.4pt;" coordsize="5961380,8089265" editas="canvas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">
                <o:lock v:ext="edit" aspectratio="f"/>
                <v:shape id="画布 27" o:spid="_x0000_s1026" style="position:absolute;left:0;top:0;height:8089265;width:5961380;" filled="f" stroked="f" coordsize="21600,21600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AAAAAGRy&#10;cy9QSwECFAAUAAAACACHTuJAlGiarNcAAAAGAQAADwAAAAAAAAABACAAAAAiAAAAZHJzL2Rvd25y&#10;ZXYueG1sUEsBAhQAFAAAAAgAh07iQOaxuD/mCAAA5GEAAA4AAAAAAAAAAQAgAAAAJgEAAGRycy9l&#10;Mm9Eb2MueG1sUEsFBgAAAAAGAAYAWQEAAH4MAAAAAA==&#10;">
                  <v:fill on="f" focussize="0,0"/>
                  <v:stroke on="f"/>
                  <v:imagedata o:title=""/>
                  <o:lock v:ext="edit" aspectratio="f"/>
                </v:shape>
                <v:shape id="文本框 41" o:spid="_x0000_s1026" o:spt="202" type="#_x0000_t202" style="position:absolute;left:873508;top:366821;height:370662;width:337149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F63x5v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提交预定单</w:t>
                        </w:r>
                      </w:p>
                    </w:txbxContent>
                  </v:textbox>
                </v:shape>
                <v:line id="直线 44" o:spid="_x0000_s1026" o:spt="20" style="position:absolute;left:2628803;top:693311;flip:x;height:245828;width:7452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9VgqtcAAAAGAQAADwAAAAAAAAABACAAAAAiAAAAZHJzL2Rvd25yZXYueG1sUEsBAhQAFAAAAAgA&#10;h07iQCfdJgLtAQAAqwMAAA4AAAAAAAAAAQAgAAAAJ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1800834;top:998675;height:366821;width:1170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C5iFw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检查入参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676910;top:1499870;height:347345;width:229552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QExV9YAAAAGAQAADwAAAAAAAAABACAAAAAiAAAAZHJzL2Rvd25yZXYueG1s&#10;UEsBAhQAFAAAAAgAh07iQCaeL2z6AQAA9g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根据手机加防止重复提交锁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47" o:spid="_x0000_s1026" o:spt="20" style="position:absolute;left:2677653;top:1300198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HM64Fb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8" o:spid="_x0000_s1026" o:spt="202" type="#_x0000_t202" style="position:absolute;left:3314362;top:998675;height:366821;width:191674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pmpsTP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不符合，说明理由</w:t>
                        </w:r>
                      </w:p>
                    </w:txbxContent>
                  </v:textbox>
                </v:shape>
                <v:line id="直线 49" o:spid="_x0000_s1026" o:spt="20" style="position:absolute;left:2971582;top:1188807;height:1921;width:46531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CpoKqz&#10;5AEAAKI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50" o:spid="_x0000_s1026" o:spt="202" type="#_x0000_t202" style="position:absolute;left:1276985;top:2089150;height:367030;width:169545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njBusf8BAAD3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用户支付密码是否设置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51" o:spid="_x0000_s1026" o:spt="202" type="#_x0000_t202" style="position:absolute;left:1629444;top:2698342;height:366821;width:2095591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HRUc+8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用户支付密码是否被锁定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2095591;top:3297547;height:370662;width:1628616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Kg+u/j9AQAA9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保存预定订单</w:t>
                        </w:r>
                      </w:p>
                    </w:txbxContent>
                  </v:textbox>
                </v:shape>
                <v:line id="直线 55" o:spid="_x0000_s1026" o:spt="20" style="position:absolute;left:2677653;top:1899402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KlCfzX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6" o:spid="_x0000_s1026" o:spt="20" style="position:absolute;left:2677653;top:2398740;height:368741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CQWLvF4QEA&#10;AKE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" o:spid="_x0000_s1026" o:spt="20" style="position:absolute;left:2677653;top:2997945;height:290000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BlzvFt4QEA&#10;AKE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67" o:spid="_x0000_s1026" o:spt="202" type="#_x0000_t202" style="position:absolute;left:2211705;top:3898900;height:367030;width:182308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FUNvQz9AQAA9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校验预约单时间（30天之内）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178388;top:4497877;height:499337;width:1593013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K7ZKJf8BAAD3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房间是否可以预定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800100;top:5151120;height:299720;width:158877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ZXSUVPwBAAD2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是，获取房间价格信息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2743063;top:5150857;height:301523;width:1629444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Wgnsu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否，返回错误信息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742048;top:5696287;height:299602;width:1281697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J1VYD/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记录业务日志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1695681;top:6141849;height:299602;width:15706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SReaMv8BAAD3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更新房间信息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1257686;top:6637346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fk5/U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增加预定订单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1257935;top:7123430;height:299720;width:244348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LjbitY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如果预约订单不为空，则更新预约订单</w:t>
                        </w:r>
                      </w:p>
                    </w:txbxContent>
                  </v:textbox>
                </v:shape>
                <v:line id="直线 79" o:spid="_x0000_s1026" o:spt="20" style="position:absolute;left:2743063;top:3664368;height:19973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B4dFtu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1" o:spid="_x0000_s1026" o:spt="20" style="position:absolute;left:2743063;top:4259732;height:297682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BNEzd9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2" o:spid="_x0000_s1026" o:spt="20" style="position:absolute;left:219412;top:4726420;flip:x;height:9603;width:1923373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aLJInUAAAABgEA&#10;AA8AAAAAAAAAAQAgAAAAIgAAAGRycy9kb3ducmV2LnhtbFBLAQIUABQAAAAIAIdO4kA0aUKB5QEA&#10;AKg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3" o:spid="_x0000_s1026" o:spt="20" style="position:absolute;left:219412;top:4726420;height:495496;width:0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byDyA1QAAAAYBAAAPAAAAAAAAAAEA&#10;IAAAACIAAABkcnMvZG93bnJldi54bWxQSwECFAAUAAAACACHTuJAaHit29kBAACaAwAADgAAAAAA&#10;AAABACAAAAAk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28520;top:5250724;height:0;width:57129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Cow/2AAAAAYB&#10;AAAPAAAAAAAAAAEAIAAAACIAAABkcnMvZG93bnJldi54bWxQSwECFAAUAAAACACHTuJA2++yN+IB&#10;AACe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7" o:spid="_x0000_s1026" o:spt="20" style="position:absolute;left:4800567;top:4755228;height:495496;width:828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vIPIDVAAAABgEAAA8AAAAA&#10;AAAAAQAgAAAAIgAAAGRycy9kb3ducmV2LnhtbFBLAQIUABQAAAAIAIdO4kDYgJCM3gEAAJ0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8" o:spid="_x0000_s1026" o:spt="20" style="position:absolute;left:4343528;top:5250724;flip:x y;height:1921;width:457039;" filled="f" stroked="t" coordsize="21600,21600" o:gfxdata="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tjJO3XAAAABgEAAA8AAAAAAAAAAQAgAAAAIgAAAGRycy9kb3ducmV2LnhtbFBLAQIUABQA&#10;AAAIAIdO4kDG7eWp8QEAALYDAAAOAAAAAAAAAAEAIAAAACYBAABkcnMvZTJvRG9jLnhtbFBLBQYA&#10;AAAABgAGAFkBAACJ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9" o:spid="_x0000_s1026" o:spt="20" style="position:absolute;left:3734142;top:4755228;height:1921;width:1066425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yDyA1QAAAAYBAAAPAAAA&#10;AAAAAAEAIAAAACIAAABkcnMvZG93bnJldi54bWxQSwECFAAUAAAACACHTuJAmfVPfN8BAACf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6" o:spid="_x0000_s1026" o:spt="20" style="position:absolute;left:1991360;top:5463540;height:22542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AbEauG4QEA&#10;AJ8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7" o:spid="_x0000_s1026" o:spt="20" style="position:absolute;left:2514543;top:5944035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z2cpH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9" o:spid="_x0000_s1026" o:spt="20" style="position:absolute;left:2514543;top:6935028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F/mow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7" o:spid="_x0000_s1026" o:spt="202" type="#_x0000_t202" style="position:absolute;left:3294380;top:2085340;height:355600;width:19050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DEfrcIAAgAA+A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没有设置，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说明理由</w:t>
                        </w:r>
                      </w:p>
                    </w:txbxContent>
                  </v:textbox>
                </v:shape>
                <v:line id="直线 108" o:spid="_x0000_s1026" o:spt="20" style="position:absolute;left:2970754;top:2266223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fx9us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9" o:spid="_x0000_s1026" o:spt="202" type="#_x0000_t202" style="position:absolute;left:3341685;top:5648274;height:364900;width:164765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ATFX1gAAAAYBAAAPAAAAAAAAAAEAIAAAACIAAABkcnMvZG93&#10;bnJldi54bWxQSwECFAAUAAAACACHTuJAAen1PQICAAD4AwAADgAAAAAAAAABACAAAAAlAQAAZHJz&#10;L2Uyb0RvYy54bWxQSwUGAAAAAAYABgBZAQAAm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10" o:spid="_x0000_s1026" o:spt="20" style="position:absolute;left:2998905;top:5838406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PAoIJLj&#10;AQAAoA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1" o:spid="_x0000_s1026" o:spt="202" type="#_x0000_t202" style="position:absolute;left:3599180;top:6134100;height:299085;width:16383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+wi1q/wBAAD4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否，说明理由</w:t>
                        </w:r>
                      </w:p>
                    </w:txbxContent>
                  </v:textbox>
                </v:shape>
                <v:line id="直线 112" o:spid="_x0000_s1026" o:spt="20" style="position:absolute;left:3256404;top:6324300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5nPp&#10;keUBAACg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3" o:spid="_x0000_s1026" o:spt="202" type="#_x0000_t202" style="position:absolute;left:1685746;top:7657146;height:355298;width:176191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xdpWn/8BAAD4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保存订单账单对应关系</w:t>
                        </w:r>
                      </w:p>
                    </w:txbxContent>
                  </v:textbox>
                </v:shape>
                <v:line id="直线 114" o:spid="_x0000_s1026" o:spt="20" style="position:absolute;left:2532759;top:7457411;height:20933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CexgBO&#10;5AEAAKI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6" o:spid="_x0000_s1026" o:spt="20" style="position:absolute;left:2523651;top:6449134;height:27463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Cow/&#10;2AAAAAYBAAAPAAAAAAAAAAEAIAAAACIAAABkcnMvZG93bnJldi54bWxQSwECFAAUAAAACACHTuJA&#10;CGhqB+gBAACiAwAADgAAAAAAAAABACAAAAAn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3" o:spid="_x0000_s1026" o:spt="202" type="#_x0000_t202" style="position:absolute;left:3875405;top:7657465;height:355600;width:178117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NPnHWAAAgAA+A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返回提交成功信息</w:t>
                        </w:r>
                      </w:p>
                    </w:txbxContent>
                  </v:textbox>
                </v:shape>
                <v:line id="直线 112" o:spid="_x0000_s1026" o:spt="20" style="position:absolute;left:3446780;top:7799705;height:0;width:44450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kKjD/Y&#10;AAAABgEAAA8AAAAAAAAAAQAgAAAAIgAAAGRycy9kb3ducmV2LnhtbFBLAQIUABQAAAAIAIdO4kDl&#10;Lse85wEAAKADAAAOAAAAAAAAAAEAIAAAACc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7"/>
      <w:bookmarkEnd w:id="8"/>
    </w:p>
    <w:p>
      <w:pPr>
        <w:pStyle w:val="3"/>
        <w:jc w:val="center"/>
        <w:rPr>
          <w:rStyle w:val="13"/>
          <w:rFonts w:hint="eastAsia"/>
          <w:b w:val="0"/>
          <w:lang w:val="en-US" w:eastAsia="zh-CN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</w:pPr>
      <w:bookmarkStart w:id="9" w:name="_Toc7094"/>
      <w:bookmarkStart w:id="10" w:name="_Toc4206"/>
      <w:r>
        <w:rPr>
          <w:rStyle w:val="13"/>
          <w:rFonts w:hint="eastAsia"/>
          <w:b w:val="0"/>
          <w:lang w:val="en-US" w:eastAsia="zh-CN"/>
        </w:rPr>
        <w:t>用户提交签约单</w:t>
      </w:r>
      <w:r>
        <w:rPr>
          <w:rStyle w:val="13"/>
          <w:rFonts w:hint="eastAsia"/>
          <w:b w:val="0"/>
        </w:rPr>
        <w:t>流程图</w:t>
      </w:r>
      <w:bookmarkEnd w:id="2"/>
      <w:r>
        <mc:AlternateContent>
          <mc:Choice Requires="wpc">
            <w:drawing>
              <wp:inline distT="0" distB="0" distL="114300" distR="114300">
                <wp:extent cx="5961380" cy="8089265"/>
                <wp:effectExtent l="0" t="0" r="0" b="0"/>
                <wp:docPr id="46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文本框 41"/>
                        <wps:cNvSpPr txBox="1"/>
                        <wps:spPr>
                          <a:xfrm>
                            <a:off x="873508" y="366821"/>
                            <a:ext cx="3371492" cy="3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提交签约单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直线 44"/>
                        <wps:cNvCnPr/>
                        <wps:spPr>
                          <a:xfrm flipH="1">
                            <a:off x="1114425" y="741045"/>
                            <a:ext cx="7620" cy="2457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" name="文本框 45"/>
                        <wps:cNvSpPr txBox="1"/>
                        <wps:spPr>
                          <a:xfrm>
                            <a:off x="1915795" y="970280"/>
                            <a:ext cx="83693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上传图片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46"/>
                        <wps:cNvSpPr txBox="1"/>
                        <wps:spPr>
                          <a:xfrm>
                            <a:off x="1629444" y="1499933"/>
                            <a:ext cx="1342966" cy="347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查找租客信息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线 47"/>
                        <wps:cNvCnPr/>
                        <wps:spPr>
                          <a:xfrm>
                            <a:off x="2934970" y="1319530"/>
                            <a:ext cx="635" cy="2457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文本框 48"/>
                        <wps:cNvSpPr txBox="1"/>
                        <wps:spPr>
                          <a:xfrm>
                            <a:off x="27940" y="1551305"/>
                            <a:ext cx="1536065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不符合受理条件，说明理由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49"/>
                        <wps:cNvCnPr/>
                        <wps:spPr>
                          <a:xfrm>
                            <a:off x="1543050" y="1150620"/>
                            <a:ext cx="465455" cy="19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文本框 50"/>
                        <wps:cNvSpPr txBox="1"/>
                        <wps:spPr>
                          <a:xfrm>
                            <a:off x="1600465" y="2079932"/>
                            <a:ext cx="1371945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获取房型信息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文本框 51"/>
                        <wps:cNvSpPr txBox="1"/>
                        <wps:spPr>
                          <a:xfrm>
                            <a:off x="1438910" y="2698115"/>
                            <a:ext cx="1533525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获取对应预约订单信息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53"/>
                        <wps:cNvSpPr txBox="1"/>
                        <wps:spPr>
                          <a:xfrm>
                            <a:off x="1828800" y="3297555"/>
                            <a:ext cx="114363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保存入住人信息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线 55"/>
                        <wps:cNvCnPr/>
                        <wps:spPr>
                          <a:xfrm>
                            <a:off x="2677653" y="1899402"/>
                            <a:ext cx="828" cy="245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直线 56"/>
                        <wps:cNvCnPr/>
                        <wps:spPr>
                          <a:xfrm>
                            <a:off x="2677653" y="2398740"/>
                            <a:ext cx="828" cy="36874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直线 62"/>
                        <wps:cNvCnPr/>
                        <wps:spPr>
                          <a:xfrm>
                            <a:off x="1477645" y="3035935"/>
                            <a:ext cx="635" cy="290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文本框 67"/>
                        <wps:cNvSpPr txBox="1"/>
                        <wps:spPr>
                          <a:xfrm>
                            <a:off x="2211506" y="3898672"/>
                            <a:ext cx="1537539" cy="3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更新组客资料信息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68"/>
                        <wps:cNvSpPr txBox="1"/>
                        <wps:spPr>
                          <a:xfrm>
                            <a:off x="2178388" y="4497877"/>
                            <a:ext cx="1593013" cy="499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获取房间价格信息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69"/>
                        <wps:cNvSpPr txBox="1"/>
                        <wps:spPr>
                          <a:xfrm>
                            <a:off x="799818" y="5150857"/>
                            <a:ext cx="1512700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创建合同记录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70"/>
                        <wps:cNvSpPr txBox="1"/>
                        <wps:spPr>
                          <a:xfrm>
                            <a:off x="2743063" y="5150857"/>
                            <a:ext cx="1629444" cy="30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记录业务操作日志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71"/>
                        <wps:cNvSpPr txBox="1"/>
                        <wps:spPr>
                          <a:xfrm>
                            <a:off x="1742048" y="5696287"/>
                            <a:ext cx="1281697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创建合同和签约单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72"/>
                        <wps:cNvSpPr txBox="1"/>
                        <wps:spPr>
                          <a:xfrm>
                            <a:off x="1695681" y="6141849"/>
                            <a:ext cx="157065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是否使用了蘑菇宝付款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73"/>
                        <wps:cNvSpPr txBox="1"/>
                        <wps:spPr>
                          <a:xfrm>
                            <a:off x="1257686" y="6637346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保存用户操作流水到用户表中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文本框 74"/>
                        <wps:cNvSpPr txBox="1"/>
                        <wps:spPr>
                          <a:xfrm>
                            <a:off x="1257686" y="7132842"/>
                            <a:ext cx="2443338" cy="299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向房东推送消息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直线 79"/>
                        <wps:cNvCnPr/>
                        <wps:spPr>
                          <a:xfrm>
                            <a:off x="3362325" y="3664585"/>
                            <a:ext cx="0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" name="直线 81"/>
                        <wps:cNvCnPr/>
                        <wps:spPr>
                          <a:xfrm>
                            <a:off x="2743063" y="4259732"/>
                            <a:ext cx="0" cy="29768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4" name="直线 82"/>
                        <wps:cNvCnPr/>
                        <wps:spPr>
                          <a:xfrm flipH="1">
                            <a:off x="219412" y="4726420"/>
                            <a:ext cx="1923373" cy="96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83"/>
                        <wps:cNvCnPr/>
                        <wps:spPr>
                          <a:xfrm>
                            <a:off x="219412" y="4726420"/>
                            <a:ext cx="0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84"/>
                        <wps:cNvCnPr/>
                        <wps:spPr>
                          <a:xfrm>
                            <a:off x="228520" y="5250724"/>
                            <a:ext cx="57129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7" name="直线 87"/>
                        <wps:cNvCnPr/>
                        <wps:spPr>
                          <a:xfrm>
                            <a:off x="4800567" y="4755228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88"/>
                        <wps:cNvCnPr/>
                        <wps:spPr>
                          <a:xfrm flipH="1" flipV="1">
                            <a:off x="4343528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9" name="直线 89"/>
                        <wps:cNvCnPr/>
                        <wps:spPr>
                          <a:xfrm>
                            <a:off x="3734142" y="4755228"/>
                            <a:ext cx="1066425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95"/>
                        <wps:cNvCnPr/>
                        <wps:spPr>
                          <a:xfrm flipV="1">
                            <a:off x="2286024" y="5250724"/>
                            <a:ext cx="457039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96"/>
                        <wps:cNvCnPr/>
                        <wps:spPr>
                          <a:xfrm>
                            <a:off x="2514543" y="5250724"/>
                            <a:ext cx="828" cy="495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2" name="直线 97"/>
                        <wps:cNvCnPr/>
                        <wps:spPr>
                          <a:xfrm>
                            <a:off x="2514543" y="5944035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3" name="直线 98"/>
                        <wps:cNvCnPr/>
                        <wps:spPr>
                          <a:xfrm flipH="1">
                            <a:off x="3696056" y="6477942"/>
                            <a:ext cx="761732" cy="35913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4" name="直线 99"/>
                        <wps:cNvCnPr/>
                        <wps:spPr>
                          <a:xfrm>
                            <a:off x="2514543" y="6935028"/>
                            <a:ext cx="0" cy="1978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" name="文本框 105"/>
                        <wps:cNvSpPr txBox="1"/>
                        <wps:spPr>
                          <a:xfrm>
                            <a:off x="3313534" y="1522979"/>
                            <a:ext cx="1905158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租客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受理条件，说明理由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直线 106"/>
                        <wps:cNvCnPr/>
                        <wps:spPr>
                          <a:xfrm>
                            <a:off x="2970754" y="1713111"/>
                            <a:ext cx="4570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7" name="文本框 107"/>
                        <wps:cNvSpPr txBox="1"/>
                        <wps:spPr>
                          <a:xfrm>
                            <a:off x="3313534" y="2076091"/>
                            <a:ext cx="1905158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房间状态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108"/>
                        <wps:cNvCnPr/>
                        <wps:spPr>
                          <a:xfrm>
                            <a:off x="2970754" y="2266223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9" name="文本框 109"/>
                        <wps:cNvSpPr txBox="1"/>
                        <wps:spPr>
                          <a:xfrm>
                            <a:off x="3341685" y="5648274"/>
                            <a:ext cx="1647659" cy="36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如果创建签约失败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线 110"/>
                        <wps:cNvCnPr/>
                        <wps:spPr>
                          <a:xfrm>
                            <a:off x="2998905" y="5838406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1" name="文本框 111"/>
                        <wps:cNvSpPr txBox="1"/>
                        <wps:spPr>
                          <a:xfrm>
                            <a:off x="3599183" y="6134167"/>
                            <a:ext cx="1638552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是，保存蘑菇宝资料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线 112"/>
                        <wps:cNvCnPr/>
                        <wps:spPr>
                          <a:xfrm>
                            <a:off x="3256404" y="6324300"/>
                            <a:ext cx="444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3" name="文本框 113"/>
                        <wps:cNvSpPr txBox="1"/>
                        <wps:spPr>
                          <a:xfrm>
                            <a:off x="1685746" y="7657146"/>
                            <a:ext cx="1761919" cy="355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bookmarkStart w:id="15" w:name="OLE_LINK2"/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返回签约提交成功信息</w:t>
                              </w:r>
                              <w:bookmarkEnd w:id="15"/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线 114"/>
                        <wps:cNvCnPr/>
                        <wps:spPr>
                          <a:xfrm>
                            <a:off x="2532759" y="7457411"/>
                            <a:ext cx="828" cy="20933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线 116"/>
                        <wps:cNvCnPr/>
                        <wps:spPr>
                          <a:xfrm>
                            <a:off x="2523651" y="6449134"/>
                            <a:ext cx="828" cy="2746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3" name="文本框 45"/>
                        <wps:cNvSpPr txBox="1"/>
                        <wps:spPr>
                          <a:xfrm>
                            <a:off x="446405" y="979805"/>
                            <a:ext cx="117094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检查签约入参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4" name="直线 44"/>
                        <wps:cNvCnPr/>
                        <wps:spPr>
                          <a:xfrm flipH="1">
                            <a:off x="1122680" y="1332230"/>
                            <a:ext cx="7620" cy="2457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5" name="文本框 45"/>
                        <wps:cNvSpPr txBox="1"/>
                        <wps:spPr>
                          <a:xfrm>
                            <a:off x="2856865" y="960755"/>
                            <a:ext cx="237871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根据租客id+房间id加重复提交锁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6" name="直线 49"/>
                        <wps:cNvCnPr/>
                        <wps:spPr>
                          <a:xfrm>
                            <a:off x="2722880" y="1132205"/>
                            <a:ext cx="236220" cy="31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7" name="文本框 107"/>
                        <wps:cNvSpPr txBox="1"/>
                        <wps:spPr>
                          <a:xfrm>
                            <a:off x="3322320" y="2732405"/>
                            <a:ext cx="1905000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预约订单信息不符合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8" name="直线 108"/>
                        <wps:cNvCnPr/>
                        <wps:spPr>
                          <a:xfrm>
                            <a:off x="2980055" y="2912745"/>
                            <a:ext cx="4445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9" name="文本框 53"/>
                        <wps:cNvSpPr txBox="1"/>
                        <wps:spPr>
                          <a:xfrm>
                            <a:off x="236855" y="3313430"/>
                            <a:ext cx="1314450" cy="503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查看预约订单是否已经被撤销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0" name="文本框 53"/>
                        <wps:cNvSpPr txBox="1"/>
                        <wps:spPr>
                          <a:xfrm>
                            <a:off x="3246755" y="3303905"/>
                            <a:ext cx="1143635" cy="370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保存承租人信息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1" name="直线 108"/>
                        <wps:cNvCnPr/>
                        <wps:spPr>
                          <a:xfrm>
                            <a:off x="1539875" y="3451860"/>
                            <a:ext cx="307975" cy="120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42" name="直线 108"/>
                        <wps:cNvCnPr/>
                        <wps:spPr>
                          <a:xfrm>
                            <a:off x="2970530" y="3456305"/>
                            <a:ext cx="307975" cy="120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26" o:spt="203" style="height:636.95pt;width:469.4pt;" coordsize="5961380,8089265" editas="canvas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JRomqzXAAAABgEAAA8AAAAAAAAAAQAgAAAAIgAAAGRy&#10;cy9kb3ducmV2LnhtbFBLAQIUABQAAAAIAIdO4kAWzvD2tQoAAMd8AAAOAAAAAAAAAAEAIAAAACYB&#10;AABkcnMvZTJvRG9jLnhtbFBLBQYAAAAABgAGAFkBAABNDgAAAAA=&#10;">
                <o:lock v:ext="edit" aspectratio="f"/>
                <v:shape id="画布 27" o:spid="_x0000_s1026" style="position:absolute;left:0;top:0;height:8089265;width:5961380;" filled="f" stroked="f" coordsize="21600,21600" o:gfxdata="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JRomqzXAAAABgEAAA8AAAAAAAAA&#10;AQAgAAAAIgAAAGRycy9kb3ducmV2LnhtbFBLAQIUABQAAAAIAIdO4kBm+VK/iAoAAEt8AAAOAAAA&#10;AAAAAAEAIAAAACYBAABkcnMvZTJvRG9jLnhtbFBLBQYAAAAABgAGAFkBAAAgDgAAAAA=&#10;">
                  <v:fill on="f" focussize="0,0"/>
                  <v:stroke on="f"/>
                  <v:imagedata o:title=""/>
                  <o:lock v:ext="edit" aspectratio="f"/>
                </v:shape>
                <v:shape id="文本框 41" o:spid="_x0000_s1026" o:spt="202" type="#_x0000_t202" style="position:absolute;left:873508;top:366821;height:370662;width:337149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BEY5iH+wEAAPM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提交签约单</w:t>
                        </w:r>
                      </w:p>
                    </w:txbxContent>
                  </v:textbox>
                </v:shape>
                <v:line id="直线 44" o:spid="_x0000_s1026" o:spt="20" style="position:absolute;left:1114425;top:741045;flip:x;height:245745;width:7620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PV&#10;YKrXAAAABgEAAA8AAAAAAAAAAQAgAAAAIgAAAGRycy9kb3ducmV2LnhtbFBLAQIUABQAAAAIAIdO&#10;4kD2+99i6wEAAKk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1915795;top:970280;height:367030;width:83693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ATFX1gAAAAYBAAAPAAAAAAAAAAEAIAAAACIAAABkcnMvZG93bnJldi54bWxQ&#10;SwECFAAUAAAACACHTuJAD/v8QfkBAADz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上传图片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1629444;top:1499933;height:347616;width:1342966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yLOWf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查找租客信息</w:t>
                        </w:r>
                      </w:p>
                    </w:txbxContent>
                  </v:textbox>
                </v:shape>
                <v:line id="直线 47" o:spid="_x0000_s1026" o:spt="20" style="position:absolute;left:2934970;top:1319530;height:245745;width:635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BiWL0W4QEA&#10;AJ8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8" o:spid="_x0000_s1026" o:spt="202" type="#_x0000_t202" style="position:absolute;left:27940;top:1551305;height:367030;width:153606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Mw60G/9AQAA8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不符合受理条件，说明理由</w:t>
                        </w:r>
                      </w:p>
                    </w:txbxContent>
                  </v:textbox>
                </v:shape>
                <v:line id="直线 49" o:spid="_x0000_s1026" o:spt="20" style="position:absolute;left:1543050;top:1150620;height:1905;width:465455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Cow/2AAAAAYBAAAP&#10;AAAAAAAAAAEAIAAAACIAAABkcnMvZG93bnJldi54bWxQSwECFAAUAAAACACHTuJANcv49t8BAACg&#10;AwAADgAAAAAAAAABACAAAAAn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50" o:spid="_x0000_s1026" o:spt="202" type="#_x0000_t202" style="position:absolute;left:1600465;top:2079932;height:366821;width:137194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KnEIiP9AQAA9Q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获取房型信息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51" o:spid="_x0000_s1026" o:spt="202" type="#_x0000_t202" style="position:absolute;left:1438910;top:2698115;height:367030;width:153352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A6E58T+wEAAPU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获取对应预约订单信息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828800;top:3297555;height:370840;width:114363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CMDLj/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保存入住人信息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55" o:spid="_x0000_s1026" o:spt="20" style="position:absolute;left:2677653;top:1899402;height:24582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DGQBUfj&#10;AQAAoA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6" o:spid="_x0000_s1026" o:spt="20" style="position:absolute;left:2677653;top:2398740;height:368741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KjD/YAAAABgEA&#10;AA8AAAAAAAAAAQAgAAAAIgAAAGRycy9kb3ducmV2LnhtbFBLAQIUABQAAAAIAIdO4kCQ7FJB4QEA&#10;AKA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" o:spid="_x0000_s1026" o:spt="20" style="position:absolute;left:1477645;top:3035935;height:290195;width:635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ABzM&#10;POUBAACg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67" o:spid="_x0000_s1026" o:spt="202" type="#_x0000_t202" style="position:absolute;left:2211506;top:3898672;height:366821;width:153753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TJyrNf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更新组客资料信息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178388;top:4497877;height:499337;width:1593013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/ug0K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获取房间价格信息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799818;top:5150857;height:299602;width:15127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0BMVfWAAAABgEAAA8AAAAAAAAAAQAgAAAAIgAAAGRycy9kb3ducmV2Lnht&#10;bFBLAQIUABQAAAAIAIdO4kCXF2hO+wEAAPUDAAAOAAAAAAAAAAEAIAAAACU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创建合同记录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2743063;top:5150857;height:301523;width:1629444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EKOPAH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记录业务操作日志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742048;top:5696287;height:299602;width:1281697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QExV9YAAAAGAQAADwAAAAAAAAABACAAAAAiAAAAZHJzL2Rvd25yZXYueG1s&#10;UEsBAhQAFAAAAAgAh07iQMziygf6AQAA9g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创建合同和签约单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1695681;top:6141849;height:299602;width:15706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CioAg6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是否使用了蘑菇宝付款</w:t>
                        </w:r>
                      </w:p>
                    </w:txbxContent>
                  </v:textbox>
                </v:shape>
                <v:shape id="文本框 73" o:spid="_x0000_s1026" o:spt="202" type="#_x0000_t202" style="position:absolute;left:1257686;top:6637346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JUzzST9AQAA9g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保存用户操作流水到用户表中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1257686;top:7132842;height:299602;width:244333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AvOzK6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向房东推送消息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79" o:spid="_x0000_s1026" o:spt="20" style="position:absolute;left:3362325;top:3664585;height:200025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QqMP9gAAAAGAQAA&#10;DwAAAAAAAAABACAAAAAiAAAAZHJzL2Rvd25yZXYueG1sUEsBAhQAFAAAAAgAh07iQI5Mq/fgAQAA&#10;ngMAAA4AAAAAAAAAAQAgAAAAJw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1" o:spid="_x0000_s1026" o:spt="20" style="position:absolute;left:2743063;top:4259732;height:297682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IDdIA/j&#10;AQAAn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2" o:spid="_x0000_s1026" o:spt="20" style="position:absolute;left:219412;top:4726420;flip:x;height:9603;width:1923373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aLJInUAAAABgEA&#10;AA8AAAAAAAAAAQAgAAAAIgAAAGRycy9kb3ducmV2LnhtbFBLAQIUABQAAAAIAIdO4kAcSo9e5QEA&#10;AKc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3" o:spid="_x0000_s1026" o:spt="20" style="position:absolute;left:219412;top:4726420;height:495496;width:0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vIPIDVAAAABgEAAA8AAAAAAAAAAQAg&#10;AAAAIgAAAGRycy9kb3ducmV2LnhtbFBLAQIUABQAAAAIAIdO4kBkHjyl2AEAAJk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28520;top:5250724;height:0;width:57129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JEA2e7j&#10;AQAAn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7" o:spid="_x0000_s1026" o:spt="20" style="position:absolute;left:4800567;top:4755228;height:495496;width:828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vIPIDVAAAABgEAAA8AAAAAAAAA&#10;AQAgAAAAIgAAAGRycy9kb3ducmV2LnhtbFBLAQIUABQAAAAIAIdO4kAxFiUx2wEAAJw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8" o:spid="_x0000_s1026" o:spt="20" style="position:absolute;left:4343528;top:5250724;flip:x y;height:1921;width:457039;" filled="f" stroked="t" coordsize="21600,21600" o:gfxdata="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YyTt1wAAAAYBAAAPAAAAAAAAAAEAIAAAACIAAABkcnMvZG93bnJldi54bWxQSwECFAAUAAAA&#10;CACHTuJA5Olv0+8BAAC1AwAADgAAAAAAAAABACAAAAAm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9" o:spid="_x0000_s1026" o:spt="20" style="position:absolute;left:3734142;top:4755228;height:1921;width:1066425;" filled="f" stroked="t" coordsize="21600,21600" o:gfxdata="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yDyA1QAAAAYBAAAPAAAA&#10;AAAAAAEAIAAAACIAAABkcnMvZG93bnJldi54bWxQSwECFAAUAAAACACHTuJAqrfQ398BAACe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5" o:spid="_x0000_s1026" o:spt="20" style="position:absolute;left:2286024;top:5250724;flip:y;height:1921;width:457039;" filled="f" stroked="t" coordsize="21600,21600" o:gfxdata="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oskidQAAAAGAQAA&#10;DwAAAAAAAAABACAAAAAiAAAAZHJzL2Rvd25yZXYueG1sUEsBAhQAFAAAAAgAh07iQGcdfuHkAQAA&#10;pwMAAA4AAAAAAAAAAQAgAAAAIw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6" o:spid="_x0000_s1026" o:spt="20" style="position:absolute;left:2514543;top:5250724;height:49549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IBrO&#10;duUBAACg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7" o:spid="_x0000_s1026" o:spt="20" style="position:absolute;left:2514543;top:5944035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LhKuK&#10;5AEAAJ4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8" o:spid="_x0000_s1026" o:spt="20" style="position:absolute;left:3696056;top:6477942;flip:x;height:359139;width:761732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9VgqtcAAAAGAQAADwAAAAAAAAABACAAAAAiAAAAZHJzL2Rvd25yZXYueG1sUEsBAhQAFAAA&#10;AAgAh07iQJnaWbHwAQAArQMAAA4AAAAAAAAAAQAgAAAAJgEAAGRycy9lMm9Eb2MueG1sUEsFBgAA&#10;AAAGAAYAWQEAAI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9" o:spid="_x0000_s1026" o:spt="20" style="position:absolute;left:2514543;top:6935028;height:197814;width: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qMP9gAAAAG&#10;AQAADwAAAAAAAAABACAAAAAiAAAAZHJzL2Rvd25yZXYueG1sUEsBAhQAFAAAAAgAh07iQBWTMbjj&#10;AQAAn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5" o:spid="_x0000_s1026" o:spt="202" type="#_x0000_t202" style="position:absolute;left:3313534;top:1522979;height:355298;width:19051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jr72xv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租客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受理条件，说明理由</w:t>
                        </w:r>
                      </w:p>
                    </w:txbxContent>
                  </v:textbox>
                </v:shape>
                <v:line id="直线 106" o:spid="_x0000_s1026" o:spt="20" style="position:absolute;left:2970754;top:1713111;height:0;width:457039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DaPaLw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7" o:spid="_x0000_s1026" o:spt="202" type="#_x0000_t202" style="position:absolute;left:3313534;top:2076091;height:355298;width:1905158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mnO1m/8BAAD3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房间状态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08" o:spid="_x0000_s1026" o:spt="20" style="position:absolute;left:2970754;top:2266223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erfY&#10;dO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9" o:spid="_x0000_s1026" o:spt="202" type="#_x0000_t202" style="position:absolute;left:3341685;top:5648274;height:364900;width:164765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ExV9YAAAAGAQAADwAAAAAAAAABACAAAAAiAAAAZHJzL2Rvd25y&#10;ZXYueG1sUEsBAhQAFAAAAAgAh07iQARBLZEAAgAA9wMAAA4AAAAAAAAAAQAgAAAAJQ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如果创建签约失败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10" o:spid="_x0000_s1026" o:spt="20" style="position:absolute;left:2998905;top:5838406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5Cow/2AAAAAYB&#10;AAAPAAAAAAAAAAEAIAAAACIAAABkcnMvZG93bnJldi54bWxQSwECFAAUAAAACACHTuJAF8Pu7u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1" o:spid="_x0000_s1026" o:spt="202" type="#_x0000_t202" style="position:absolute;left:3599183;top:6134167;height:355298;width:1638552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0BMVfWAAAABgEAAA8AAAAAAAAAAQAgAAAAIgAAAGRycy9kb3ducmV2&#10;LnhtbFBLAQIUABQAAAAIAIdO4kDsS9w8/gEAAPc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是，保存蘑菇宝资料</w:t>
                        </w:r>
                      </w:p>
                    </w:txbxContent>
                  </v:textbox>
                </v:shape>
                <v:line id="直线 112" o:spid="_x0000_s1026" o:spt="20" style="position:absolute;left:3256404;top:6324300;height:0;width:4446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BmCft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13" o:spid="_x0000_s1026" o:spt="202" type="#_x0000_t202" style="position:absolute;left:1685746;top:7657146;height:355298;width:1761919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QExV9YAAAAGAQAADwAAAAAAAAABACAAAAAiAAAAZHJzL2Rvd25yZXYu&#10;eG1sUEsBAhQAFAAAAAgAh07iQKys1VD9AQAA9w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bookmarkStart w:id="15" w:name="OLE_LINK2"/>
                        <w:r>
                          <w:rPr>
                            <w:rFonts w:hint="eastAsia"/>
                            <w:lang w:val="en-US" w:eastAsia="zh-CN"/>
                          </w:rPr>
                          <w:t>返回签约提交成功信息</w:t>
                        </w:r>
                        <w:bookmarkEnd w:id="15"/>
                      </w:p>
                    </w:txbxContent>
                  </v:textbox>
                </v:shape>
                <v:line id="直线 114" o:spid="_x0000_s1026" o:spt="20" style="position:absolute;left:2532759;top:7457411;height:209338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a+sk&#10;w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6" o:spid="_x0000_s1026" o:spt="20" style="position:absolute;left:2523651;top:6449134;height:274636;width:828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Cow/&#10;2AAAAAYBAAAPAAAAAAAAAAEAIAAAACIAAABkcnMvZG93bnJldi54bWxQSwECFAAUAAAACACHTuJA&#10;/UVOiugBAAChAwAADgAAAAAAAAABACAAAAAn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446405;top:979805;height:367030;width:117094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bB44tPwBAAD1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检查签约入参</w:t>
                        </w:r>
                      </w:p>
                    </w:txbxContent>
                  </v:textbox>
                </v:shape>
                <v:line id="直线 44" o:spid="_x0000_s1026" o:spt="20" style="position:absolute;left:1122680;top:1332230;flip:x;height:245745;width:7620;" filled="f" stroked="t" coordsize="21600,21600" o:gfxdata="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PV&#10;YKrXAAAABgEAAA8AAAAAAAAAAQAgAAAAIgAAAGRycy9kb3ducmV2LnhtbFBLAQIUABQAAAAIAIdO&#10;4kCZdk6s6wEAAKw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45" o:spid="_x0000_s1026" o:spt="202" type="#_x0000_t202" style="position:absolute;left:2856865;top:960755;height:367030;width:237871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ATFX1gAAAAYBAAAPAAAAAAAAAAEAIAAAACIAAABkcnMvZG93bnJl&#10;di54bWxQSwECFAAUAAAACACHTuJAf+nhmv8BAAD2AwAADgAAAAAAAAABACAAAAAl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根据租客id+房间id加重复提交锁</w:t>
                        </w:r>
                      </w:p>
                    </w:txbxContent>
                  </v:textbox>
                </v:shape>
                <v:line id="直线 49" o:spid="_x0000_s1026" o:spt="20" style="position:absolute;left:2722880;top:1132205;height:3175;width:23622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QqMP9gA&#10;AAAGAQAADwAAAAAAAAABACAAAAAiAAAAZHJzL2Rvd25yZXYueG1sUEsBAhQAFAAAAAgAh07iQFfm&#10;7ZnmAQAAog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07" o:spid="_x0000_s1026" o:spt="202" type="#_x0000_t202" style="position:absolute;left:3322320;top:2732405;height:355600;width:190500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0BMVfWAAAABgEAAA8AAAAAAAAAAQAgAAAAIgAAAGRycy9kb3du&#10;cmV2LnhtbFBLAQIUABQAAAAIAIdO4kD0Ufz0AQIAAPgDAAAOAAAAAAAAAAEAIAAAACUBAABkcnMv&#10;ZTJvRG9jLnhtbFBLBQYAAAAABgAGAFkBAACY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预约订单信息不符合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08" o:spid="_x0000_s1026" o:spt="20" style="position:absolute;left:2980055;top:2912745;height:0;width:444500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kKjD/YAAAA&#10;BgEAAA8AAAAAAAAAAQAgAAAAIgAAAGRycy9kb3ducmV2LnhtbFBLAQIUABQAAAAIAIdO4kA3xeRn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53" o:spid="_x0000_s1026" o:spt="202" type="#_x0000_t202" style="position:absolute;left:236855;top:3313430;height:503555;width:1314450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rTTGQvwBAAD2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查看预约订单是否已经被撤销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3246755;top:3303905;height:370840;width:1143635;" fillcolor="#FFFFFF" filled="t" stroked="t" coordsize="21600,21600" o:gfxdata="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ATFX1gAAAAYBAAAPAAAAAAAAAAEAIAAAACIAAABkcnMvZG93bnJldi54&#10;bWxQSwECFAAUAAAACACHTuJA8PGSU/wBAAD3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保存承租人信息</w:t>
                        </w:r>
                      </w:p>
                    </w:txbxContent>
                  </v:textbox>
                </v:shape>
                <v:line id="直线 108" o:spid="_x0000_s1026" o:spt="20" style="position:absolute;left:1539875;top:3451860;height:12065;width:307975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Cow/2AAA&#10;AAYBAAAPAAAAAAAAAAEAIAAAACIAAABkcnMvZG93bnJldi54bWxQSwECFAAUAAAACACHTuJAzxms&#10;M+UBAACk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08" o:spid="_x0000_s1026" o:spt="20" style="position:absolute;left:2970530;top:3456305;height:12065;width:307975;" filled="f" stroked="t" coordsize="21600,21600" o:gfxdata="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Cow/&#10;2AAAAAYBAAAPAAAAAAAAAAEAIAAAACIAAABkcnMvZG93bnJldi54bWxQSwECFAAUAAAACACHTuJA&#10;vBBu5+gBAACkAwAADgAAAAAAAAABACAAAAAn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6"/>
      <w:bookmarkEnd w:id="9"/>
      <w:bookmarkEnd w:id="10"/>
    </w:p>
    <w:p/>
    <w:p>
      <w:pPr>
        <w:pStyle w:val="3"/>
        <w:jc w:val="center"/>
      </w:pPr>
      <w:bookmarkStart w:id="11" w:name="_Toc28227"/>
      <w:bookmarkStart w:id="12" w:name="_Toc16150"/>
      <w:bookmarkStart w:id="13" w:name="_Toc1658"/>
      <w:bookmarkStart w:id="14" w:name="_Toc1927"/>
      <w:r>
        <w:rPr>
          <w:rStyle w:val="13"/>
          <w:rFonts w:hint="eastAsia"/>
          <w:b w:val="0"/>
          <w:lang w:val="en-US" w:eastAsia="zh-CN"/>
        </w:rPr>
        <w:t>租客确认签约</w:t>
      </w:r>
      <w:r>
        <w:rPr>
          <w:rStyle w:val="13"/>
          <w:rFonts w:hint="eastAsia"/>
          <w:b w:val="0"/>
        </w:rPr>
        <w:t>流程图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8585835</wp:posOffset>
                </wp:positionV>
                <wp:extent cx="9525" cy="295275"/>
                <wp:effectExtent l="0" t="0" r="0" b="0"/>
                <wp:wrapNone/>
                <wp:docPr id="92" name="直线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0460" y="9500235"/>
                          <a:ext cx="9525" cy="2952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3" o:spid="_x0000_s1026" o:spt="20" style="position:absolute;left:0pt;margin-left:199.8pt;margin-top:676.05pt;height:23.25pt;width:0.75pt;z-index:251659264;mso-width-relative:page;mso-height-relative:page;" filled="f" stroked="t" coordsize="21600,21600" o:gfxdata="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aPZr3QAA&#10;AA0BAAAPAAAAAAAAAAEAIAAAACIAAABkcnMvZG93bnJldi54bWxQSwECFAAUAAAACACHTuJAh0fa&#10;b+ABAACfAwAADgAAAAAAAAABACAAAAAsAQAAZHJzL2Uyb0RvYy54bWxQSwUGAAAAAAYABgBZAQAA&#10;f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6075045" cy="9659620"/>
                <wp:effectExtent l="0" t="0" r="0" b="0"/>
                <wp:docPr id="91" name="画布 1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7" name="文本框 119"/>
                        <wps:cNvSpPr txBox="1"/>
                        <wps:spPr>
                          <a:xfrm>
                            <a:off x="873569" y="366846"/>
                            <a:ext cx="3371727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租客确认房东发起的签约单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48" name="直线 120"/>
                        <wps:cNvCnPr/>
                        <wps:spPr>
                          <a:xfrm flipH="1">
                            <a:off x="2628987" y="693358"/>
                            <a:ext cx="7452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文本框 121"/>
                        <wps:cNvSpPr txBox="1"/>
                        <wps:spPr>
                          <a:xfrm>
                            <a:off x="1800959" y="998743"/>
                            <a:ext cx="117083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检查入参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0" name="文本框 122"/>
                        <wps:cNvSpPr txBox="1"/>
                        <wps:spPr>
                          <a:xfrm>
                            <a:off x="1629558" y="1500034"/>
                            <a:ext cx="1343060" cy="347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查询签约单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1" name="直线 123"/>
                        <wps:cNvCnPr/>
                        <wps:spPr>
                          <a:xfrm>
                            <a:off x="2677840" y="1300286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2" name="文本框 124"/>
                        <wps:cNvSpPr txBox="1"/>
                        <wps:spPr>
                          <a:xfrm>
                            <a:off x="3314593" y="998743"/>
                            <a:ext cx="1916883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3" name="直线 125"/>
                        <wps:cNvCnPr/>
                        <wps:spPr>
                          <a:xfrm>
                            <a:off x="2971790" y="1188888"/>
                            <a:ext cx="465351" cy="19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4" name="文本框 126"/>
                        <wps:cNvSpPr txBox="1"/>
                        <wps:spPr>
                          <a:xfrm>
                            <a:off x="1600577" y="2080073"/>
                            <a:ext cx="137204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查询合同表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5" name="文本框 127"/>
                        <wps:cNvSpPr txBox="1"/>
                        <wps:spPr>
                          <a:xfrm>
                            <a:off x="1629558" y="2698525"/>
                            <a:ext cx="2628159" cy="36684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租客查转客合同确认（详细请看该流程）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6" name="文本框 128"/>
                        <wps:cNvSpPr txBox="1"/>
                        <wps:spPr>
                          <a:xfrm>
                            <a:off x="2095737" y="3297771"/>
                            <a:ext cx="1628730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查询租客账户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57" name="直线 129"/>
                        <wps:cNvCnPr/>
                        <wps:spPr>
                          <a:xfrm>
                            <a:off x="2677840" y="1899531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8" name="直线 130"/>
                        <wps:cNvCnPr/>
                        <wps:spPr>
                          <a:xfrm>
                            <a:off x="2677840" y="2398903"/>
                            <a:ext cx="828" cy="3687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9" name="直线 131"/>
                        <wps:cNvCnPr/>
                        <wps:spPr>
                          <a:xfrm>
                            <a:off x="2677840" y="2998148"/>
                            <a:ext cx="828" cy="2900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0" name="文本框 132"/>
                        <wps:cNvSpPr txBox="1"/>
                        <wps:spPr>
                          <a:xfrm>
                            <a:off x="1669303" y="3898937"/>
                            <a:ext cx="2080005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保存管理账户(承租人)信息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1" name="文本框 133"/>
                        <wps:cNvSpPr txBox="1"/>
                        <wps:spPr>
                          <a:xfrm>
                            <a:off x="1760386" y="4478976"/>
                            <a:ext cx="2012106" cy="290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记录保存账户日志信息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2" name="文本框 136"/>
                        <wps:cNvSpPr txBox="1"/>
                        <wps:spPr>
                          <a:xfrm>
                            <a:off x="1742169" y="5696674"/>
                            <a:ext cx="128178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记录业务确认日志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3" name="文本框 137"/>
                        <wps:cNvSpPr txBox="1"/>
                        <wps:spPr>
                          <a:xfrm>
                            <a:off x="1695800" y="6142267"/>
                            <a:ext cx="1570768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如果是蘑菇宝合同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4" name="文本框 138"/>
                        <wps:cNvSpPr txBox="1"/>
                        <wps:spPr>
                          <a:xfrm>
                            <a:off x="1752934" y="6637797"/>
                            <a:ext cx="194917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5" name="文本框 139"/>
                        <wps:cNvSpPr txBox="1"/>
                        <wps:spPr>
                          <a:xfrm>
                            <a:off x="1628730" y="7133326"/>
                            <a:ext cx="2082489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更新签约单状态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66" name="直线 140"/>
                        <wps:cNvCnPr/>
                        <wps:spPr>
                          <a:xfrm>
                            <a:off x="2743254" y="3664617"/>
                            <a:ext cx="0" cy="1997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" name="直线 141"/>
                        <wps:cNvCnPr/>
                        <wps:spPr>
                          <a:xfrm>
                            <a:off x="2743254" y="4260021"/>
                            <a:ext cx="0" cy="2977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线 149"/>
                        <wps:cNvCnPr/>
                        <wps:spPr>
                          <a:xfrm>
                            <a:off x="2514719" y="5251081"/>
                            <a:ext cx="828" cy="495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线 150"/>
                        <wps:cNvCnPr/>
                        <wps:spPr>
                          <a:xfrm>
                            <a:off x="2514719" y="594443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" name="直线 152"/>
                        <wps:cNvCnPr/>
                        <wps:spPr>
                          <a:xfrm>
                            <a:off x="2514719" y="693549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1" name="文本框 153"/>
                        <wps:cNvSpPr txBox="1"/>
                        <wps:spPr>
                          <a:xfrm>
                            <a:off x="3313765" y="1523082"/>
                            <a:ext cx="1905291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签约单不符合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受理条件，说明理由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2" name="直线 154"/>
                        <wps:cNvCnPr/>
                        <wps:spPr>
                          <a:xfrm>
                            <a:off x="2970962" y="1713228"/>
                            <a:ext cx="45707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3" name="文本框 155"/>
                        <wps:cNvSpPr txBox="1"/>
                        <wps:spPr>
                          <a:xfrm>
                            <a:off x="3322874" y="2066629"/>
                            <a:ext cx="1905291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是否有合同信息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4" name="直线 156"/>
                        <wps:cNvCnPr/>
                        <wps:spPr>
                          <a:xfrm>
                            <a:off x="2970962" y="2266377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5" name="文本框 157"/>
                        <wps:cNvSpPr txBox="1"/>
                        <wps:spPr>
                          <a:xfrm>
                            <a:off x="3341918" y="5648657"/>
                            <a:ext cx="1647774" cy="36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如果创建签约失败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6" name="直线 158"/>
                        <wps:cNvCnPr/>
                        <wps:spPr>
                          <a:xfrm>
                            <a:off x="2999115" y="5838802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7" name="文本框 159"/>
                        <wps:cNvSpPr txBox="1"/>
                        <wps:spPr>
                          <a:xfrm>
                            <a:off x="3599435" y="6134584"/>
                            <a:ext cx="1638666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是，校验蘑菇宝合同信息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8" name="直线 160"/>
                        <wps:cNvCnPr/>
                        <wps:spPr>
                          <a:xfrm>
                            <a:off x="3256631" y="6324729"/>
                            <a:ext cx="44465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9" name="文本框 161"/>
                        <wps:cNvSpPr txBox="1"/>
                        <wps:spPr>
                          <a:xfrm>
                            <a:off x="1685864" y="7657666"/>
                            <a:ext cx="1762042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保持合同快照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0" name="直线 162"/>
                        <wps:cNvCnPr/>
                        <wps:spPr>
                          <a:xfrm>
                            <a:off x="2532935" y="7457918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1" name="直线 163"/>
                        <wps:cNvCnPr/>
                        <wps:spPr>
                          <a:xfrm>
                            <a:off x="2523827" y="6449572"/>
                            <a:ext cx="828" cy="2746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2" name="文本框 164"/>
                        <wps:cNvSpPr txBox="1"/>
                        <wps:spPr>
                          <a:xfrm>
                            <a:off x="3685549" y="5162731"/>
                            <a:ext cx="1781915" cy="251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房间状态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不符合条件，说明理由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3" name="直线 165"/>
                        <wps:cNvCnPr/>
                        <wps:spPr>
                          <a:xfrm>
                            <a:off x="3320389" y="5306780"/>
                            <a:ext cx="4156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4" name="文本框 166"/>
                        <wps:cNvSpPr txBox="1"/>
                        <wps:spPr>
                          <a:xfrm>
                            <a:off x="1789367" y="5180017"/>
                            <a:ext cx="1502870" cy="278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取得当前房间信息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5" name="直线 167"/>
                        <wps:cNvCnPr/>
                        <wps:spPr>
                          <a:xfrm>
                            <a:off x="2723382" y="4761313"/>
                            <a:ext cx="828" cy="4436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6" name="文本框 168"/>
                        <wps:cNvSpPr txBox="1"/>
                        <wps:spPr>
                          <a:xfrm>
                            <a:off x="4047397" y="6685813"/>
                            <a:ext cx="1400194" cy="29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房间价格信息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7" name="直线 169"/>
                        <wps:cNvCnPr/>
                        <wps:spPr>
                          <a:xfrm>
                            <a:off x="4570711" y="6505271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8" name="文本框 170"/>
                        <wps:cNvSpPr txBox="1"/>
                        <wps:spPr>
                          <a:xfrm>
                            <a:off x="1675927" y="8210816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向房东和租客推送信息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89" name="直线 171"/>
                        <wps:cNvCnPr/>
                        <wps:spPr>
                          <a:xfrm>
                            <a:off x="2516375" y="8020671"/>
                            <a:ext cx="0" cy="203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0" name="文本框 172"/>
                        <wps:cNvSpPr txBox="1"/>
                        <wps:spPr>
                          <a:xfrm>
                            <a:off x="1714016" y="8790855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返回确认成功信息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3" name="文本框 168"/>
                        <wps:cNvSpPr txBox="1"/>
                        <wps:spPr>
                          <a:xfrm>
                            <a:off x="4046855" y="717105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更新用户信息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4" name="直线 169"/>
                        <wps:cNvCnPr/>
                        <wps:spPr>
                          <a:xfrm>
                            <a:off x="4580255" y="696150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5" name="直接箭头连接符 95"/>
                        <wps:cNvCnPr/>
                        <wps:spPr>
                          <a:xfrm flipH="1" flipV="1">
                            <a:off x="3693160" y="6797040"/>
                            <a:ext cx="344170" cy="529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" o:spid="_x0000_s1026" o:spt="203" style="height:760.6pt;width:478.35pt;" coordsize="6075045,9659620" editas="canvas" o:gfxdata="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">
                <o:lock v:ext="edit" aspectratio="f"/>
                <v:shape id="画布 117" o:spid="_x0000_s1026" style="position:absolute;left:0;top:0;height:9659620;width:6075045;" filled="f" stroked="f" coordsize="21600,21600" o:gfxdata="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CZ1ofv2AAAAAYBAAAPAAAAAAAAAAEAIAAAACIAAABkcnMvZG93bnJl&#10;di54bWxQSwECFAAUAAAACACHTuJAgwUgJjoKAADIbQAADgAAAAAAAAABACAAAAAnAQAAZHJzL2Uy&#10;b0RvYy54bWxQSwUGAAAAAAYABgBZAQAA0w0AAAAA&#10;">
                  <v:fill on="f" focussize="0,0"/>
                  <v:stroke on="f"/>
                  <v:imagedata o:title=""/>
                  <o:lock v:ext="edit" aspectratio="f"/>
                </v:shape>
                <v:shape id="文本框 119" o:spid="_x0000_s1026" o:spt="202" type="#_x0000_t202" style="position:absolute;left:873569;top:366846;height:370687;width:3371727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DEL39sMAgAADA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租客确认房东发起的签约单</w:t>
                        </w:r>
                      </w:p>
                    </w:txbxContent>
                  </v:textbox>
                </v:shape>
                <v:line id="直线 120" o:spid="_x0000_s1026" o:spt="20" style="position:absolute;left:2628987;top:693358;flip:x;height:245844;width:7452;" filled="f" stroked="t" coordsize="21600,21600" o:gfxdata="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mt96dcAAAAGAQAADwAAAAAAAAABACAAAAAiAAAAZHJzL2Rvd25yZXYueG1sUEsBAhQAFAAAAAgA&#10;h07iQLy5YoXtAQAAqwMAAA4AAAAAAAAAAQAgAAAAJ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1" o:spid="_x0000_s1026" o:spt="202" type="#_x0000_t202" style="position:absolute;left:1800959;top:998743;height:366846;width:117083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7aZW4gsCAAAN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检查入参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1629558;top:1500034;height:347639;width:134306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N8MC8A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查询签约单</w:t>
                        </w:r>
                      </w:p>
                    </w:txbxContent>
                  </v:textbox>
                </v:shape>
                <v:line id="直线 123" o:spid="_x0000_s1026" o:spt="20" style="position:absolute;left:2677840;top:1300286;height:24584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N6wl&#10;D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4" o:spid="_x0000_s1026" o:spt="202" type="#_x0000_t202" style="position:absolute;left:3314593;top:998743;height:366846;width:1916883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LPTIPoMAgAADQ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25" o:spid="_x0000_s1026" o:spt="20" style="position:absolute;left:2971790;top:1188888;height:1921;width:4653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EQ2k1Dj&#10;AQAAog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6" o:spid="_x0000_s1026" o:spt="202" type="#_x0000_t202" style="position:absolute;left:1600577;top:2080073;height:366846;width:137204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lekem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查询合同表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7" o:spid="_x0000_s1026" o:spt="202" type="#_x0000_t202" style="position:absolute;left:1629558;top:2698525;height:366846;width:2628159;" fillcolor="#FFFF00" filled="t" stroked="t" coordsize="21600,21600" o:gfxdata="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qNrv9kAAAAGAQAADwAAAAAAAAAB&#10;ACAAAAAiAAAAZHJzL2Rvd25yZXYueG1sUEsBAhQAFAAAAAgAh07iQAV0nYsPAgAADgQAAA4AAAAA&#10;AAAAAQAgAAAAKA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租客查转客合同确认（详细请看该流程）</w:t>
                        </w:r>
                      </w:p>
                    </w:txbxContent>
                  </v:textbox>
                </v:shape>
                <v:shape id="文本框 128" o:spid="_x0000_s1026" o:spt="202" type="#_x0000_t202" style="position:absolute;left:2095737;top:3297771;height:370687;width:162873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CaD0uV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查询租客账户</w:t>
                        </w:r>
                      </w:p>
                    </w:txbxContent>
                  </v:textbox>
                </v:shape>
                <v:line id="直线 129" o:spid="_x0000_s1026" o:spt="20" style="position:absolute;left:2677840;top:1899531;height:24584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BZrWqR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0" o:spid="_x0000_s1026" o:spt="20" style="position:absolute;left:2677840;top:2398903;height:368766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HYUrhb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1" o:spid="_x0000_s1026" o:spt="20" style="position:absolute;left:2677840;top:2998148;height:290019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Gnncd7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32" o:spid="_x0000_s1026" o:spt="202" type="#_x0000_t202" style="position:absolute;left:1669303;top:3898937;height:366846;width:208000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KGffNc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保存管理账户(承租人)信息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3" o:spid="_x0000_s1026" o:spt="202" type="#_x0000_t202" style="position:absolute;left:1760386;top:4478976;height:290019;width:201210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Ku7GjY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记录保存账户日志信息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6" o:spid="_x0000_s1026" o:spt="202" type="#_x0000_t202" style="position:absolute;left:1742169;top:5696674;height:299623;width:128178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BASi4C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记录业务确认日志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7" o:spid="_x0000_s1026" o:spt="202" type="#_x0000_t202" style="position:absolute;left:1695800;top:6142267;height:299623;width:1570768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JO7Zt0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如果是蘑菇宝合同</w:t>
                        </w:r>
                      </w:p>
                    </w:txbxContent>
                  </v:textbox>
                </v:shape>
                <v:shape id="文本框 138" o:spid="_x0000_s1026" o:spt="202" type="#_x0000_t202" style="position:absolute;left:1752934;top:6637797;height:299623;width:194917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D+veVA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记录业务日志</w:t>
                        </w:r>
                      </w:p>
                    </w:txbxContent>
                  </v:textbox>
                </v:shape>
                <v:shape id="文本框 139" o:spid="_x0000_s1026" o:spt="202" type="#_x0000_t202" style="position:absolute;left:1628730;top:7133326;height:299623;width:2082489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A3VIj+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更新签约单状态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140" o:spid="_x0000_s1026" o:spt="20" style="position:absolute;left:2743254;top:3664617;height:199749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WaiU3u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1" o:spid="_x0000_s1026" o:spt="20" style="position:absolute;left:2743254;top:4260021;height:297702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YSI73O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9" o:spid="_x0000_s1026" o:spt="20" style="position:absolute;left:2514719;top:5251081;height:495530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A0NMbz&#10;5AEAAKE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0" o:spid="_x0000_s1026" o:spt="20" style="position:absolute;left:2514719;top:5944439;height:197828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tJF82AAAAAYB&#10;AAAPAAAAAAAAAAEAIAAAACIAAABkcnMvZG93bnJldi54bWxQSwECFAAUAAAACACHTuJAej2fLeIB&#10;AACfAwAADgAAAAAAAAABACAAAAAn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2" o:spid="_x0000_s1026" o:spt="20" style="position:absolute;left:2514719;top:6935499;height:197828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S0kXzYAAAA&#10;BgEAAA8AAAAAAAAAAQAgAAAAIgAAAGRycy9kb3ducmV2LnhtbFBLAQIUABQAAAAIAIdO4kBBm7Zq&#10;5AEAAJ8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3" o:spid="_x0000_s1026" o:spt="202" type="#_x0000_t202" style="position:absolute;left:3313765;top:1523082;height:355322;width:190529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/LBTWAAAABgEAAA8AAAAAAAAAAQAgAAAA&#10;IgAAAGRycy9kb3ducmV2LnhtbFBLAQIUABQAAAAIAIdO4kBG/TsSDQIAAA4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签约单不符合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受理条件，说明理由</w:t>
                        </w:r>
                      </w:p>
                    </w:txbxContent>
                  </v:textbox>
                </v:shape>
                <v:line id="直线 154" o:spid="_x0000_s1026" o:spt="20" style="position:absolute;left:2970962;top:1713228;height:0;width:45707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ujjd&#10;Qu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5" o:spid="_x0000_s1026" o:spt="202" type="#_x0000_t202" style="position:absolute;left:3322874;top:2066629;height:355322;width:1905291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LQBDYs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是否有合同信息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56" o:spid="_x0000_s1026" o:spt="20" style="position:absolute;left:2970962;top:2266377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oa7e&#10;G+UBAACf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7" o:spid="_x0000_s1026" o:spt="202" type="#_x0000_t202" style="position:absolute;left:3341918;top:5648657;height:364925;width:164777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zswZ4QsCAAAO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如果创建签约失败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，说明理由</w:t>
                        </w:r>
                      </w:p>
                    </w:txbxContent>
                  </v:textbox>
                </v:shape>
                <v:line id="直线 158" o:spid="_x0000_s1026" o:spt="20" style="position:absolute;left:2999115;top:5838802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Gmi&#10;K7XmAQAAnw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9" o:spid="_x0000_s1026" o:spt="202" type="#_x0000_t202" style="position:absolute;left:3599435;top:6134584;height:355322;width:1638666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fueFN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是，校验蘑菇宝合同信息</w:t>
                        </w:r>
                      </w:p>
                    </w:txbxContent>
                  </v:textbox>
                </v:shape>
                <v:line id="直线 160" o:spid="_x0000_s1026" o:spt="20" style="position:absolute;left:3256631;top:6324729;height:0;width:444651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L6LvT/j&#10;AQAAnw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1" o:spid="_x0000_s1026" o:spt="202" type="#_x0000_t202" style="position:absolute;left:1685864;top:7657666;height:355322;width:1762042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ARalrE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保持合同快照</w:t>
                        </w:r>
                      </w:p>
                    </w:txbxContent>
                  </v:textbox>
                </v:shape>
                <v:line id="直线 162" o:spid="_x0000_s1026" o:spt="20" style="position:absolute;left:2532935;top:7457918;height:20935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KOv&#10;+x/mAQAAoQ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63" o:spid="_x0000_s1026" o:spt="20" style="position:absolute;left:2523827;top:6449572;height:274654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C0B&#10;3dTmAQAAoQ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4" o:spid="_x0000_s1026" o:spt="202" type="#_x0000_t202" style="position:absolute;left:3685549;top:5162731;height:251606;width:178191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BLjnf4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房间状态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不符合条件，说明理由</w:t>
                        </w:r>
                      </w:p>
                    </w:txbxContent>
                  </v:textbox>
                </v:shape>
                <v:line id="直线 165" o:spid="_x0000_s1026" o:spt="20" style="position:absolute;left:3320389;top:5306780;height:0;width:41567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LSRfNgA&#10;AAAGAQAADwAAAAAAAAABACAAAAAiAAAAZHJzL2Rvd25yZXYueG1sUEsBAhQAFAAAAAgAh07iQNyA&#10;Y4jmAQAAnwMAAA4AAAAAAAAAAQAgAAAAJw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6" o:spid="_x0000_s1026" o:spt="202" type="#_x0000_t202" style="position:absolute;left:1789367;top:5180017;height:278496;width:1502870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L8sFNYAAAAGAQAADwAAAAAAAAABACAA&#10;AAAiAAAAZHJzL2Rvd25yZXYueG1sUEsBAhQAFAAAAAgAh07iQGzmvsUPAgAADgQAAA4AAAAAAAAA&#10;AQAgAAAAJQ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取得当前房间信息</w:t>
                        </w:r>
                      </w:p>
                    </w:txbxContent>
                  </v:textbox>
                </v:shape>
                <v:line id="直线 167" o:spid="_x0000_s1026" o:spt="20" style="position:absolute;left:2723382;top:4761313;height:44367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Zkf/&#10;n+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047397;top:6685813;height:291940;width:140019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C/LBTWAAAABgEAAA8AAAAAAAAAAQAg&#10;AAAAIgAAAGRycy9kb3ducmV2LnhtbFBLAQIUABQAAAAIAIdO4kDEd40zEAIAAA4EAAAOAAAAAAAA&#10;AAEAIAAAACU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房间价格信息</w:t>
                        </w:r>
                      </w:p>
                    </w:txbxContent>
                  </v:textbox>
                </v:shape>
                <v:line id="直线 169" o:spid="_x0000_s1026" o:spt="20" style="position:absolute;left:4570711;top:6505271;height:209352;width:828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MazC+nj&#10;AQAAoQ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0" o:spid="_x0000_s1026" o:spt="202" type="#_x0000_t202" style="position:absolute;left:1675927;top:8210816;height:355322;width:175293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L8sFNYAAAAGAQAADwAAAAAAAAABACAAAAAi&#10;AAAAZHJzL2Rvd25yZXYueG1sUEsBAhQAFAAAAAgAh07iQFaaAicMAgAADg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向房东和租客推送信息</w:t>
                        </w:r>
                      </w:p>
                    </w:txbxContent>
                  </v:textbox>
                </v:shape>
                <v:line id="直线 171" o:spid="_x0000_s1026" o:spt="20" style="position:absolute;left:2516375;top:8020671;height:203590;width:0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LSRfNgAAAAG&#10;AQAADwAAAAAAAAABACAAAAAiAAAAZHJzL2Rvd25yZXYueG1sUEsBAhQAFAAAAAgAh07iQFRdMqjj&#10;AQAAnwMAAA4AAAAAAAAAAQAgAAAAJw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2" o:spid="_x0000_s1026" o:spt="202" type="#_x0000_t202" style="position:absolute;left:1714016;top:8790855;height:355322;width:1752934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vywU1gAAAAYBAAAPAAAAAAAAAAEAIAAA&#10;ACIAAABkcnMvZG93bnJldi54bWxQSwECFAAUAAAACACHTuJAp5pP/A4CAAAO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返回确认成功信息</w:t>
                        </w:r>
                      </w:p>
                    </w:txbxContent>
                  </v:textbox>
                </v:shape>
                <v:shape id="文本框 168" o:spid="_x0000_s1026" o:spt="202" type="#_x0000_t202" style="position:absolute;left:4046855;top:7171055;height:292100;width:1400175;" fillcolor="#FFFFFF" filled="t" stroked="t" coordsize="21600,21600" o:gfxdata="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vywU1gAAAAYBAAAPAAAAAAAAAAEAIAAAACIA&#10;AABkcnMvZG93bnJldi54bWxQSwECFAAUAAAACACHTuJAQgUQSAsCAAAO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更新用户信息</w:t>
                        </w:r>
                      </w:p>
                    </w:txbxContent>
                  </v:textbox>
                </v:shape>
                <v:line id="直线 169" o:spid="_x0000_s1026" o:spt="20" style="position:absolute;left:4580255;top:6961505;height:209550;width:635;" filled="f" stroked="t" coordsize="21600,21600" o:gfxdata="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tJF82AAA&#10;AAYBAAAPAAAAAAAAAAEAIAAAACIAAABkcnMvZG93bnJldi54bWxQSwECFAAUAAAACACHTuJA/XxF&#10;BeUBAAChAwAADgAAAAAAAAABACAAAAAn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2" type="#_x0000_t32" style="position:absolute;left:3693160;top:6797040;flip:x y;height:529590;width:344170;" filled="f" stroked="t" coordsize="21600,21600" o:gfxdata="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WY8d1AAAAAYBAAAPAAAAAAAA&#10;AAEAIAAAACIAAABkcnMvZG93bnJldi54bWxQSwECFAAUAAAACACHTuJAUWKyRBYCAADYAwAADgAA&#10;AAAAAAABACAAAAAjAQAAZHJzL2Uyb0RvYy54bWxQSwUGAAAAAAYABgBZAQAAq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11"/>
      <w:bookmarkEnd w:id="12"/>
      <w:bookmarkEnd w:id="13"/>
      <w:bookmarkEnd w:id="14"/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294120" cy="10325735"/>
                <wp:effectExtent l="0" t="0" r="0" b="0"/>
                <wp:docPr id="96" name="画布 1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文本框 119"/>
                        <wps:cNvSpPr txBox="1"/>
                        <wps:spPr>
                          <a:xfrm>
                            <a:off x="873569" y="366846"/>
                            <a:ext cx="3371727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租客查转客合同确认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98" name="直线 120"/>
                        <wps:cNvCnPr/>
                        <wps:spPr>
                          <a:xfrm flipH="1">
                            <a:off x="2628987" y="693358"/>
                            <a:ext cx="7452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9" name="文本框 121"/>
                        <wps:cNvSpPr txBox="1"/>
                        <wps:spPr>
                          <a:xfrm>
                            <a:off x="1800959" y="998743"/>
                            <a:ext cx="117083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查询销售合同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0" name="文本框 122"/>
                        <wps:cNvSpPr txBox="1"/>
                        <wps:spPr>
                          <a:xfrm>
                            <a:off x="1629558" y="1500034"/>
                            <a:ext cx="1343060" cy="347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查询签约信息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1" name="直线 123"/>
                        <wps:cNvCnPr/>
                        <wps:spPr>
                          <a:xfrm>
                            <a:off x="2677840" y="1300286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4" name="文本框 126"/>
                        <wps:cNvSpPr txBox="1"/>
                        <wps:spPr>
                          <a:xfrm>
                            <a:off x="1600577" y="2080073"/>
                            <a:ext cx="1372041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查询房间信息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6" name="文本框 128"/>
                        <wps:cNvSpPr txBox="1"/>
                        <wps:spPr>
                          <a:xfrm>
                            <a:off x="2095737" y="3297771"/>
                            <a:ext cx="1628730" cy="37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查询房东信息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7" name="直线 129"/>
                        <wps:cNvCnPr/>
                        <wps:spPr>
                          <a:xfrm>
                            <a:off x="2677840" y="1899531"/>
                            <a:ext cx="828" cy="2458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8" name="直线 130"/>
                        <wps:cNvCnPr/>
                        <wps:spPr>
                          <a:xfrm>
                            <a:off x="2677840" y="2398903"/>
                            <a:ext cx="828" cy="3687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9" name="直线 131"/>
                        <wps:cNvCnPr/>
                        <wps:spPr>
                          <a:xfrm>
                            <a:off x="2677840" y="2998148"/>
                            <a:ext cx="828" cy="2900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0" name="文本框 132"/>
                        <wps:cNvSpPr txBox="1"/>
                        <wps:spPr>
                          <a:xfrm>
                            <a:off x="1669303" y="3898937"/>
                            <a:ext cx="2080005" cy="366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是否同意确认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1" name="文本框 133"/>
                        <wps:cNvSpPr txBox="1"/>
                        <wps:spPr>
                          <a:xfrm>
                            <a:off x="1760386" y="4478976"/>
                            <a:ext cx="2012106" cy="290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更改合同状态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2" name="文本框 136"/>
                        <wps:cNvSpPr txBox="1"/>
                        <wps:spPr>
                          <a:xfrm>
                            <a:off x="1742169" y="5696674"/>
                            <a:ext cx="128178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推送给房东信息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3" name="文本框 137"/>
                        <wps:cNvSpPr txBox="1"/>
                        <wps:spPr>
                          <a:xfrm>
                            <a:off x="1695800" y="6142267"/>
                            <a:ext cx="1570768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修改签约单状态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4" name="文本框 138"/>
                        <wps:cNvSpPr txBox="1"/>
                        <wps:spPr>
                          <a:xfrm>
                            <a:off x="1752934" y="6637797"/>
                            <a:ext cx="1949176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确认把转客账单设置为已发送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5" name="文本框 139"/>
                        <wps:cNvSpPr txBox="1"/>
                        <wps:spPr>
                          <a:xfrm>
                            <a:off x="1628730" y="7133326"/>
                            <a:ext cx="2082489" cy="299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推送销售合同转换成功状态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16" name="直线 140"/>
                        <wps:cNvCnPr/>
                        <wps:spPr>
                          <a:xfrm>
                            <a:off x="2743254" y="3664617"/>
                            <a:ext cx="0" cy="1997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7" name="直线 141"/>
                        <wps:cNvCnPr/>
                        <wps:spPr>
                          <a:xfrm>
                            <a:off x="2743254" y="4260021"/>
                            <a:ext cx="0" cy="2977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8" name="直线 149"/>
                        <wps:cNvCnPr/>
                        <wps:spPr>
                          <a:xfrm>
                            <a:off x="2514719" y="5251081"/>
                            <a:ext cx="828" cy="495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9" name="直线 150"/>
                        <wps:cNvCnPr/>
                        <wps:spPr>
                          <a:xfrm>
                            <a:off x="2514719" y="594443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0" name="直线 152"/>
                        <wps:cNvCnPr/>
                        <wps:spPr>
                          <a:xfrm>
                            <a:off x="2514719" y="6935499"/>
                            <a:ext cx="0" cy="1978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7" name="文本框 159"/>
                        <wps:cNvSpPr txBox="1"/>
                        <wps:spPr>
                          <a:xfrm>
                            <a:off x="4123055" y="3915410"/>
                            <a:ext cx="16389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否，记录订单意见表信息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29" name="文本框 161"/>
                        <wps:cNvSpPr txBox="1"/>
                        <wps:spPr>
                          <a:xfrm>
                            <a:off x="1685925" y="7657465"/>
                            <a:ext cx="1980565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推送欢迎入住消息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（sms_sendWelcomeNewRoommate（sms_sendWelcomeNewRoommate）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0" name="直线 162"/>
                        <wps:cNvCnPr/>
                        <wps:spPr>
                          <a:xfrm>
                            <a:off x="2532935" y="7457918"/>
                            <a:ext cx="828" cy="2093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1" name="直线 163"/>
                        <wps:cNvCnPr/>
                        <wps:spPr>
                          <a:xfrm>
                            <a:off x="2523827" y="6449572"/>
                            <a:ext cx="828" cy="2746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4" name="文本框 166"/>
                        <wps:cNvSpPr txBox="1"/>
                        <wps:spPr>
                          <a:xfrm>
                            <a:off x="1789367" y="5180017"/>
                            <a:ext cx="1502870" cy="278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推送给租客信息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5" name="直线 167"/>
                        <wps:cNvCnPr/>
                        <wps:spPr>
                          <a:xfrm>
                            <a:off x="2723382" y="4761313"/>
                            <a:ext cx="828" cy="4436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6" name="文本框 168"/>
                        <wps:cNvSpPr txBox="1"/>
                        <wps:spPr>
                          <a:xfrm>
                            <a:off x="4247515" y="451421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更改签约单状态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7" name="直线 169"/>
                        <wps:cNvCnPr/>
                        <wps:spPr>
                          <a:xfrm>
                            <a:off x="4756785" y="4260215"/>
                            <a:ext cx="14605" cy="283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8" name="文本框 170"/>
                        <wps:cNvSpPr txBox="1"/>
                        <wps:spPr>
                          <a:xfrm>
                            <a:off x="1704340" y="832485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合同快照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39" name="直线 171"/>
                        <wps:cNvCnPr/>
                        <wps:spPr>
                          <a:xfrm>
                            <a:off x="2564130" y="8182610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0" name="文本框 172"/>
                        <wps:cNvSpPr txBox="1"/>
                        <wps:spPr>
                          <a:xfrm>
                            <a:off x="1714016" y="8790855"/>
                            <a:ext cx="1752934" cy="355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41" name="文本框 168"/>
                        <wps:cNvSpPr txBox="1"/>
                        <wps:spPr>
                          <a:xfrm>
                            <a:off x="4246880" y="499935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更新销售合同状态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2" name="文本框 172"/>
                        <wps:cNvSpPr txBox="1"/>
                        <wps:spPr>
                          <a:xfrm>
                            <a:off x="1703705" y="929513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记录订单业务日志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3" name="文本框 172"/>
                        <wps:cNvSpPr txBox="1"/>
                        <wps:spPr>
                          <a:xfrm>
                            <a:off x="2056130" y="2722880"/>
                            <a:ext cx="175323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查询租客信息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05" name="直线 169"/>
                        <wps:cNvCnPr/>
                        <wps:spPr>
                          <a:xfrm>
                            <a:off x="4789805" y="4780280"/>
                            <a:ext cx="14605" cy="283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1" name="直线 156"/>
                        <wps:cNvCnPr/>
                        <wps:spPr>
                          <a:xfrm>
                            <a:off x="3713480" y="4094480"/>
                            <a:ext cx="4445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2" name="文本框 168"/>
                        <wps:cNvSpPr txBox="1"/>
                        <wps:spPr>
                          <a:xfrm>
                            <a:off x="4265930" y="6237605"/>
                            <a:ext cx="140017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123" name="直线 169"/>
                        <wps:cNvCnPr/>
                        <wps:spPr>
                          <a:xfrm flipH="1">
                            <a:off x="4852035" y="5266055"/>
                            <a:ext cx="4445" cy="9899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4" name="直线 171"/>
                        <wps:cNvCnPr/>
                        <wps:spPr>
                          <a:xfrm>
                            <a:off x="2560955" y="8647430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5" name="直线 171"/>
                        <wps:cNvCnPr/>
                        <wps:spPr>
                          <a:xfrm>
                            <a:off x="2541905" y="9114155"/>
                            <a:ext cx="0" cy="2038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6" name="直接箭头连接符 126"/>
                        <wps:cNvCnPr>
                          <a:stCxn id="102" idx="3"/>
                        </wps:cNvCnPr>
                        <wps:spPr>
                          <a:xfrm flipV="1">
                            <a:off x="3456940" y="6532880"/>
                            <a:ext cx="1380490" cy="294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" o:spid="_x0000_s1026" o:spt="203" style="height:813.05pt;width:495.6pt;" coordsize="6294120,10325735" editas="canvas" o:gfxdata="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4qwGWdcAAAAGAQAADwAAAAAAAAABACAAAAAiAAAAZHJzL2Rvd25yZXYueG1s&#10;UEsBAhQAFAAAAAgAh07iQJ0X6pyLCQAABmMAAA4AAAAAAAAAAQAgAAAAJgEAAGRycy9lMm9Eb2Mu&#10;eG1sUEsFBgAAAAAGAAYAWQEAACMNAAAAAA==&#10;">
                <o:lock v:ext="edit" aspectratio="f"/>
                <v:shape id="画布 117" o:spid="_x0000_s1026" style="position:absolute;left:0;top:0;height:10325735;width:6294120;" filled="f" stroked="f" coordsize="21600,21600" o:gfxdata="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OKsBlnXAAAABgEAAA8AAAAAAAAAAQAgAAAAIgAAAGRycy9kb3ducmV2LnhtbFBLAQIU&#10;ABQAAAAIAIdO4kBuuInrTQkAAIdiAAAOAAAAAAAAAAEAIAAAACYBAABkcnMvZTJvRG9jLnhtbFBL&#10;BQYAAAAABgAGAFkBAADlDAAAAAA=&#10;">
                  <v:fill on="f" focussize="0,0"/>
                  <v:stroke on="f"/>
                  <v:imagedata o:title=""/>
                  <o:lock v:ext="edit" aspectratio="f"/>
                </v:shape>
                <v:shape id="文本框 119" o:spid="_x0000_s1026" o:spt="202" type="#_x0000_t202" style="position:absolute;left:873569;top:366846;height:370687;width:3371727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0FwF8QsCAAAM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租客查转客合同确认</w:t>
                        </w:r>
                      </w:p>
                    </w:txbxContent>
                  </v:textbox>
                </v:shape>
                <v:line id="直线 120" o:spid="_x0000_s1026" o:spt="20" style="position:absolute;left:2628987;top:693358;flip:x;height:245844;width:7452;" filled="f" stroked="t" coordsize="21600,21600" o:gfxdata="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R&#10;/F/WAAAABgEAAA8AAAAAAAAAAQAgAAAAIgAAAGRycy9kb3ducmV2LnhtbFBLAQIUABQAAAAIAIdO&#10;4kC4XHxa7AEAAKsDAAAOAAAAAAAAAAEAIAAAACU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1" o:spid="_x0000_s1026" o:spt="202" type="#_x0000_t202" style="position:absolute;left:1800959;top:998743;height:366846;width:1170831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BUrnE1CgIAAA0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查询销售合同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1629558;top:1500034;height:347639;width:134306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wPV1GgsCAAAP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查询签约信息</w:t>
                        </w:r>
                      </w:p>
                    </w:txbxContent>
                  </v:textbox>
                </v:shape>
                <v:line id="直线 123" o:spid="_x0000_s1026" o:spt="20" style="position:absolute;left:2677840;top:1300286;height:24584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/OEMrXAAAA&#10;BgEAAA8AAAAAAAAAAQAgAAAAIgAAAGRycy9kb3ducmV2LnhtbFBLAQIUABQAAAAIAIdO4kAhfcUn&#10;5QEAAKIDAAAOAAAAAAAAAAEAIAAAACY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26" o:spid="_x0000_s1026" o:spt="202" type="#_x0000_t202" style="position:absolute;left:1600577;top:2080073;height:366846;width:1372041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ihBgQg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查询房间信息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8" o:spid="_x0000_s1026" o:spt="202" type="#_x0000_t202" style="position:absolute;left:2095737;top:3297771;height:370687;width:162873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IX2NU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查询房东信息</w:t>
                        </w:r>
                      </w:p>
                    </w:txbxContent>
                  </v:textbox>
                </v:shape>
                <v:line id="直线 129" o:spid="_x0000_s1026" o:spt="20" style="position:absolute;left:2677840;top:1899531;height:24584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E98irnk&#10;AQAAog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0" o:spid="_x0000_s1026" o:spt="20" style="position:absolute;left:2677840;top:2398903;height:368766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YMVOPuMB&#10;AACi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31" o:spid="_x0000_s1026" o:spt="20" style="position:absolute;left:2677840;top:2998148;height:290019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fzaR9uMB&#10;AACi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32" o:spid="_x0000_s1026" o:spt="202" type="#_x0000_t202" style="position:absolute;left:1669303;top:3898937;height:366846;width:208000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tzvbt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是否同意确认</w:t>
                        </w:r>
                      </w:p>
                    </w:txbxContent>
                  </v:textbox>
                </v:shape>
                <v:shape id="文本框 133" o:spid="_x0000_s1026" o:spt="202" type="#_x0000_t202" style="position:absolute;left:1760386;top:4478976;height:290019;width:201210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xa2i1gAAAAYBAAAPAAAAAAAAAAEAIAAAACIA&#10;AABkcnMvZG93bnJldi54bWxQSwECFAAUAAAACACHTuJA5+qQDAsCAAAPBAAADgAAAAAAAAABACAA&#10;AAAl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更改合同状态</w:t>
                        </w:r>
                      </w:p>
                    </w:txbxContent>
                  </v:textbox>
                </v:shape>
                <v:shape id="文本框 136" o:spid="_x0000_s1026" o:spt="202" type="#_x0000_t202" style="position:absolute;left:1742169;top:5696674;height:299623;width:128178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AMG6Q4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推送给房东信息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37" o:spid="_x0000_s1026" o:spt="202" type="#_x0000_t202" style="position:absolute;left:1695800;top:6142267;height:299623;width:1570768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f6uzn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修改签约单状态</w:t>
                        </w:r>
                      </w:p>
                    </w:txbxContent>
                  </v:textbox>
                </v:shape>
                <v:shape id="文本框 138" o:spid="_x0000_s1026" o:spt="202" type="#_x0000_t202" style="position:absolute;left:1752934;top:6637797;height:299623;width:1949176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Bz/vNq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确认把转客账单设置为已发送</w:t>
                        </w:r>
                      </w:p>
                    </w:txbxContent>
                  </v:textbox>
                </v:shape>
                <v:shape id="文本框 139" o:spid="_x0000_s1026" o:spt="202" type="#_x0000_t202" style="position:absolute;left:1628730;top:7133326;height:299623;width:2082489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HsFAsQ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推送销售合同转换成功状态</w:t>
                        </w:r>
                      </w:p>
                    </w:txbxContent>
                  </v:textbox>
                </v:shape>
                <v:line id="直线 140" o:spid="_x0000_s1026" o:spt="20" style="position:absolute;left:2743254;top:3664617;height:199749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a+iOk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1" o:spid="_x0000_s1026" o:spt="20" style="position:absolute;left:2743254;top:4260021;height:297702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/OEMrXAAAABgEA&#10;AA8AAAAAAAAAAQAgAAAAIgAAAGRycy9kb3ducmV2LnhtbFBLAQIUABQAAAAIAIdO4kBTYiGS4gEA&#10;AKA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49" o:spid="_x0000_s1026" o:spt="20" style="position:absolute;left:2514719;top:5251081;height:495530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M9vamjk&#10;AQAAog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0" o:spid="_x0000_s1026" o:spt="20" style="position:absolute;left:2514719;top:5944439;height:197828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84QytcAAAAGAQAA&#10;DwAAAAAAAAABACAAAAAiAAAAZHJzL2Rvd25yZXYueG1sUEsBAhQAFAAAAAgAh07iQEh9hWPhAQAA&#10;oA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2" o:spid="_x0000_s1026" o:spt="20" style="position:absolute;left:2514719;top:6935499;height:197828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4QytcAAAAG&#10;AQAADwAAAAAAAAABACAAAAAiAAAAZHJzL2Rvd25yZXYueG1sUEsBAhQAFAAAAAgAh07iQIi3RLvk&#10;AQAAoA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59" o:spid="_x0000_s1026" o:spt="202" type="#_x0000_t202" style="position:absolute;left:4123055;top:3915410;height:355600;width:16389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D+gUUF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否，记录订单意见表信息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1685925;top:7657465;height:555625;width:198056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DB/UYQCgIAAA8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推送欢迎入住消息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（sms_sendWelcomeNewRoommate（sms_sendWelcomeNewRoommate）</w:t>
                        </w:r>
                      </w:p>
                    </w:txbxContent>
                  </v:textbox>
                </v:shape>
                <v:line id="直线 162" o:spid="_x0000_s1026" o:spt="20" style="position:absolute;left:2532935;top:7457918;height:209352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84QytcA&#10;AAAGAQAADwAAAAAAAAABACAAAAAiAAAAZHJzL2Rvd25yZXYueG1sUEsBAhQAFAAAAAgAh07iQLTG&#10;HpnnAQAAogMAAA4AAAAAAAAAAQAgAAAAJgEAAGRycy9lMm9Eb2MueG1sUEsFBgAAAAAGAAYAWQEA&#10;AH8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63" o:spid="_x0000_s1026" o:spt="20" style="position:absolute;left:2523827;top:6449572;height:274654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zhDK1wAA&#10;AAYBAAAPAAAAAAAAAAEAIAAAACIAAABkcnMvZG93bnJldi54bWxQSwECFAAUAAAACACHTuJAOmg4&#10;UuYBAACiAwAADgAAAAAAAAABACAAAAAm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6" o:spid="_x0000_s1026" o:spt="202" type="#_x0000_t202" style="position:absolute;left:1789367;top:5180017;height:278496;width:1502870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CUyc0A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推送给租客信息</w:t>
                        </w:r>
                      </w:p>
                    </w:txbxContent>
                  </v:textbox>
                </v:shape>
                <v:line id="直线 167" o:spid="_x0000_s1026" o:spt="20" style="position:absolute;left:2723382;top:4761313;height:443672;width:828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zhDK1wAA&#10;AAYBAAAPAAAAAAAAAAEAIAAAACIAAABkcnMvZG93bnJldi54bWxQSwECFAAUAAAACACHTuJAcS4a&#10;GeYBAACiAwAADgAAAAAAAAABACAAAAAm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247515;top:451421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PH2bQ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更改签约单状态</w:t>
                        </w:r>
                      </w:p>
                    </w:txbxContent>
                  </v:textbox>
                </v:shape>
                <v:line id="直线 169" o:spid="_x0000_s1026" o:spt="20" style="position:absolute;left:4756785;top:4260215;height:283210;width:14605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/OEMrX&#10;AAAABgEAAA8AAAAAAAAAAQAgAAAAIgAAAGRycy9kb3ducmV2LnhtbFBLAQIUABQAAAAIAIdO4kCC&#10;/abm6AEAAKQDAAAOAAAAAAAAAAEAIAAAACY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0" o:spid="_x0000_s1026" o:spt="202" type="#_x0000_t202" style="position:absolute;left:1704340;top:832485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I6Z+X8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合同快照</w:t>
                        </w:r>
                      </w:p>
                    </w:txbxContent>
                  </v:textbox>
                </v:shape>
                <v:line id="直线 171" o:spid="_x0000_s1026" o:spt="20" style="position:absolute;left:2564130;top:8182610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84QytcAAAAGAQAA&#10;DwAAAAAAAAABACAAAAAiAAAAZHJzL2Rvd25yZXYueG1sUEsBAhQAFAAAAAgAh07iQDYvON/hAQAA&#10;oA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72" o:spid="_x0000_s1026" o:spt="202" type="#_x0000_t202" style="position:absolute;left:1714016;top:8790855;height:355322;width:1752934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xa2i1gAAAAYBAAAPAAAAAAAAAAEAIAAA&#10;ACIAAABkcnMvZG93bnJldi54bWxQSwECFAAUAAAACACHTuJAds4BEw4CAAAPBAAADgAAAAAAAAAB&#10;ACAAAAAl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记录业务日志</w:t>
                        </w:r>
                      </w:p>
                    </w:txbxContent>
                  </v:textbox>
                </v:shape>
                <v:shape id="文本框 168" o:spid="_x0000_s1026" o:spt="202" type="#_x0000_t202" style="position:absolute;left:4246880;top:499935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FraLWAAAABgEAAA8AAAAAAAAAAQAgAAAA&#10;IgAAAGRycy9kb3ducmV2LnhtbFBLAQIUABQAAAAIAIdO4kAfP139DQIAAA8EAAAOAAAAAAAAAAEA&#10;IAAAACU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更新销售合同状态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1703705;top:929513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FraLWAAAABgEAAA8AAAAAAAAAAQAgAAAAIgAA&#10;AGRycy9kb3ducmV2LnhtbFBLAQIUABQAAAAIAIdO4kAzOYGUCgIAAA8E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记录订单业务日志</w:t>
                        </w:r>
                      </w:p>
                    </w:txbxContent>
                  </v:textbox>
                </v:shape>
                <v:shape id="文本框 172" o:spid="_x0000_s1026" o:spt="202" type="#_x0000_t202" style="position:absolute;left:2056130;top:2722880;height:355600;width:175323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8WtotYAAAAGAQAADwAAAAAAAAABACAAAAAi&#10;AAAAZHJzL2Rvd25yZXYueG1sUEsBAhQAFAAAAAgAh07iQGSfH3sMAgAADw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查询租客信息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线 169" o:spid="_x0000_s1026" o:spt="20" style="position:absolute;left:4789805;top:4780280;height:283210;width:14605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/OEMrXAAAABgEA&#10;AA8AAAAAAAAAAQAgAAAAIgAAAGRycy9kb3ducmV2LnhtbFBLAQIUABQAAAAIAIdO4kC1wY0Y4gEA&#10;AKQ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56" o:spid="_x0000_s1026" o:spt="20" style="position:absolute;left:3713480;top:4094480;height:0;width:44450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yVhhb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68" o:spid="_x0000_s1026" o:spt="202" type="#_x0000_t202" style="position:absolute;left:4265930;top:6237605;height:292100;width:1400175;" fillcolor="#FFFFFF" filled="t" stroked="t" coordsize="21600,21600" o:gfxdata="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8WtotYAAAAGAQAADwAAAAAAAAABACAA&#10;AAAiAAAAZHJzL2Rvd25yZXYueG1sUEsBAhQAFAAAAAgAh07iQIdYht8PAgAADwQAAA4AAAAAAAAA&#10;AQAgAAAAJQEAAGRycy9lMm9Eb2MueG1sUEsFBgAAAAAGAAYAWQEAAKY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End</w:t>
                        </w:r>
                      </w:p>
                    </w:txbxContent>
                  </v:textbox>
                </v:shape>
                <v:line id="直线 169" o:spid="_x0000_s1026" o:spt="20" style="position:absolute;left:4852035;top:5266055;flip:x;height:989965;width:4445;" filled="f" stroked="t" coordsize="21600,21600" o:gfxdata="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RH8X9YAAAAGAQAADwAAAAAAAAABACAAAAAiAAAAZHJzL2Rvd25yZXYueG1sUEsBAhQAFAAAAAgA&#10;h07iQMsAA27uAQAArQMAAA4AAAAAAAAAAQAgAAAAJQ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71" o:spid="_x0000_s1026" o:spt="20" style="position:absolute;left:2560955;top:8647430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OOvfNe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71" o:spid="_x0000_s1026" o:spt="20" style="position:absolute;left:2541905;top:9114155;height:203835;width:0;" filled="f" stroked="t" coordsize="21600,21600" o:gfxdata="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zhDK1wAAAAYB&#10;AAAPAAAAAAAAAAEAIAAAACIAAABkcnMvZG93bnJldi54bWxQSwECFAAUAAAACACHTuJAh8fqHO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2" type="#_x0000_t32" style="position:absolute;left:3456940;top:6532880;flip:y;height:2940050;width:1380490;" filled="f" stroked="t" coordsize="21600,21600" o:gfxdata="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1+trXAAAABgEAAA8AAAAAAAAAAQAgAAAAIgAAAGRycy9kb3ducmV2LnhtbFBLAQIUABQAAAAI&#10;AIdO4kDBLqcOJwIAAPoDAAAOAAAAAAAAAAEAIAAAACY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296F"/>
    <w:rsid w:val="00052866"/>
    <w:rsid w:val="00065337"/>
    <w:rsid w:val="000764B2"/>
    <w:rsid w:val="00096466"/>
    <w:rsid w:val="000D54D7"/>
    <w:rsid w:val="001C54D9"/>
    <w:rsid w:val="002111F5"/>
    <w:rsid w:val="00216DFB"/>
    <w:rsid w:val="00232B2B"/>
    <w:rsid w:val="00287BC3"/>
    <w:rsid w:val="00290FB1"/>
    <w:rsid w:val="002C4519"/>
    <w:rsid w:val="002E5336"/>
    <w:rsid w:val="002F4373"/>
    <w:rsid w:val="00305993"/>
    <w:rsid w:val="003170DE"/>
    <w:rsid w:val="003214E1"/>
    <w:rsid w:val="003448AF"/>
    <w:rsid w:val="00344DF3"/>
    <w:rsid w:val="004542F9"/>
    <w:rsid w:val="004670AC"/>
    <w:rsid w:val="004F3B3F"/>
    <w:rsid w:val="004F5353"/>
    <w:rsid w:val="00525C82"/>
    <w:rsid w:val="00542352"/>
    <w:rsid w:val="00542F46"/>
    <w:rsid w:val="00572D4F"/>
    <w:rsid w:val="00587889"/>
    <w:rsid w:val="006149FD"/>
    <w:rsid w:val="00685E7C"/>
    <w:rsid w:val="006C2ACE"/>
    <w:rsid w:val="006D3F8A"/>
    <w:rsid w:val="006F1860"/>
    <w:rsid w:val="006F5AF1"/>
    <w:rsid w:val="00840150"/>
    <w:rsid w:val="0089224E"/>
    <w:rsid w:val="008A74AE"/>
    <w:rsid w:val="00941BC2"/>
    <w:rsid w:val="00943F29"/>
    <w:rsid w:val="009A552B"/>
    <w:rsid w:val="009E58ED"/>
    <w:rsid w:val="00A2361A"/>
    <w:rsid w:val="00AA26E5"/>
    <w:rsid w:val="00AC7756"/>
    <w:rsid w:val="00AD1FFC"/>
    <w:rsid w:val="00B662D7"/>
    <w:rsid w:val="00BC311A"/>
    <w:rsid w:val="00BE1C20"/>
    <w:rsid w:val="00C065D7"/>
    <w:rsid w:val="00C11C58"/>
    <w:rsid w:val="00C1262C"/>
    <w:rsid w:val="00C149BF"/>
    <w:rsid w:val="00C42DC0"/>
    <w:rsid w:val="00C675C1"/>
    <w:rsid w:val="00D75E2A"/>
    <w:rsid w:val="00D8036E"/>
    <w:rsid w:val="00DC00AF"/>
    <w:rsid w:val="00E05CD4"/>
    <w:rsid w:val="00EA2644"/>
    <w:rsid w:val="00EB74C1"/>
    <w:rsid w:val="00F9670F"/>
    <w:rsid w:val="00FB3C7D"/>
    <w:rsid w:val="0454598D"/>
    <w:rsid w:val="0B7D414B"/>
    <w:rsid w:val="12EB01A7"/>
    <w:rsid w:val="13C2739F"/>
    <w:rsid w:val="14EF463C"/>
    <w:rsid w:val="1B2842CD"/>
    <w:rsid w:val="213539A1"/>
    <w:rsid w:val="260671F6"/>
    <w:rsid w:val="35772C11"/>
    <w:rsid w:val="361E1971"/>
    <w:rsid w:val="3D883C27"/>
    <w:rsid w:val="417F7CB2"/>
    <w:rsid w:val="439F5978"/>
    <w:rsid w:val="45D65C92"/>
    <w:rsid w:val="47C73337"/>
    <w:rsid w:val="4A093490"/>
    <w:rsid w:val="5277698D"/>
    <w:rsid w:val="5633353E"/>
    <w:rsid w:val="57A16EB7"/>
    <w:rsid w:val="6A126669"/>
    <w:rsid w:val="763B569D"/>
    <w:rsid w:val="76767388"/>
    <w:rsid w:val="77D7375A"/>
    <w:rsid w:val="7C6A07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默认段落字体 Para Char Char Char Char"/>
    <w:basedOn w:val="1"/>
    <w:qFormat/>
    <w:uiPriority w:val="0"/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B28\AppData\Roaming\kingsoft\office6\templates\download\&#40664;&#35748;\&#34892;&#25919;&#22788;&#32602;&#27969;&#31243;&#22270;&#2603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行政处罚流程图新.wpt</Template>
  <Pages>1</Pages>
  <Words>10</Words>
  <Characters>30</Characters>
  <Lines>1</Lines>
  <Paragraphs>1</Paragraphs>
  <ScaleCrop>false</ScaleCrop>
  <LinksUpToDate>false</LinksUpToDate>
  <CharactersWithSpaces>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2017-03-01T05:35:00Z</dcterms:created>
  <dc:creator>KFB28</dc:creator>
  <cp:lastModifiedBy>KFB28</cp:lastModifiedBy>
  <dcterms:modified xsi:type="dcterms:W3CDTF">2017-03-06T01:59:14Z</dcterms:modified>
  <dc:title>行政处罚流程图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